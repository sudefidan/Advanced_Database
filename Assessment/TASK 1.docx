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415C6" w14:textId="0C89720A" w:rsidR="003A7E70" w:rsidRPr="00B2315D" w:rsidRDefault="002A3BE4" w:rsidP="00955B5B">
      <w:pPr>
        <w:spacing w:after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8779C7D" wp14:editId="6285A827">
            <wp:simplePos x="0" y="0"/>
            <wp:positionH relativeFrom="column">
              <wp:posOffset>1540201</wp:posOffset>
            </wp:positionH>
            <wp:positionV relativeFrom="paragraph">
              <wp:posOffset>-5091545</wp:posOffset>
            </wp:positionV>
            <wp:extent cx="3436813" cy="4211781"/>
            <wp:effectExtent l="0" t="0" r="5080" b="5080"/>
            <wp:wrapNone/>
            <wp:docPr id="1177505347" name="Picture 1" descr="A cartoon of a coat of arm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05347" name="Picture 1" descr="A cartoon of a coat of arm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6471" cy="4235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543B14" w14:textId="3EF2E34C" w:rsidR="00B46725" w:rsidRPr="00C65E4B" w:rsidRDefault="00000000" w:rsidP="009620A0">
      <w:pPr>
        <w:pStyle w:val="Title"/>
        <w:ind w:left="540"/>
      </w:pPr>
      <w:sdt>
        <w:sdtPr>
          <w:id w:val="-610122183"/>
          <w:placeholder>
            <w:docPart w:val="9CA02E5389863D498E7FD26950ACEFC5"/>
          </w:placeholder>
          <w15:appearance w15:val="hidden"/>
        </w:sdtPr>
        <w:sdtContent>
          <w:r w:rsidR="002A3BE4">
            <w:t>TASK 1</w:t>
          </w:r>
        </w:sdtContent>
      </w:sdt>
    </w:p>
    <w:p w14:paraId="396B2231" w14:textId="77777777" w:rsidR="00500597" w:rsidRPr="00C65E4B" w:rsidRDefault="00500597" w:rsidP="00970CC1">
      <w:pPr>
        <w:pStyle w:val="ContactInfo"/>
        <w:ind w:left="0" w:right="-2160"/>
        <w:rPr>
          <w:szCs w:val="24"/>
        </w:rPr>
      </w:pPr>
    </w:p>
    <w:p w14:paraId="5E0B86EB" w14:textId="315D5402" w:rsidR="00B46725" w:rsidRPr="00AC7A1E" w:rsidRDefault="00000000" w:rsidP="00AC7A1E">
      <w:pPr>
        <w:pStyle w:val="ContactInfo"/>
        <w:ind w:left="6096"/>
        <w:rPr>
          <w:sz w:val="36"/>
          <w:szCs w:val="36"/>
        </w:rPr>
      </w:pPr>
      <w:sdt>
        <w:sdtPr>
          <w:rPr>
            <w:sz w:val="36"/>
            <w:szCs w:val="36"/>
          </w:rPr>
          <w:id w:val="-36520513"/>
          <w:placeholder>
            <w:docPart w:val="31301F23D699A442AAC390BCE8F9144C"/>
          </w:placeholder>
          <w15:appearance w15:val="hidden"/>
        </w:sdtPr>
        <w:sdtContent>
          <w:r w:rsidR="002A3BE4" w:rsidRPr="00AC7A1E">
            <w:rPr>
              <w:sz w:val="36"/>
              <w:szCs w:val="36"/>
            </w:rPr>
            <w:t xml:space="preserve">Sophie Fidan </w:t>
          </w:r>
          <w:r w:rsidR="002A3BE4" w:rsidRPr="00AC7A1E">
            <w:rPr>
              <w:sz w:val="36"/>
              <w:szCs w:val="36"/>
            </w:rPr>
            <w:t>21068639</w:t>
          </w:r>
        </w:sdtContent>
      </w:sdt>
      <w:r w:rsidR="00B2315D" w:rsidRPr="00AC7A1E">
        <w:rPr>
          <w:sz w:val="36"/>
          <w:szCs w:val="36"/>
        </w:rPr>
        <w:t xml:space="preserve"> </w:t>
      </w:r>
    </w:p>
    <w:p w14:paraId="73053586" w14:textId="0119014A" w:rsidR="003C1E78" w:rsidRPr="00AC7A1E" w:rsidRDefault="002A3BE4" w:rsidP="00AC7A1E">
      <w:pPr>
        <w:pStyle w:val="ContactInfo"/>
        <w:ind w:left="6096"/>
        <w:rPr>
          <w:sz w:val="36"/>
          <w:szCs w:val="36"/>
        </w:rPr>
      </w:pPr>
      <w:r w:rsidRPr="00AC7A1E">
        <w:rPr>
          <w:sz w:val="36"/>
          <w:szCs w:val="36"/>
        </w:rPr>
        <w:t>UFCFU3-15-3 Advanced Databases</w:t>
      </w:r>
      <w:r w:rsidR="00B2315D" w:rsidRPr="00AC7A1E">
        <w:rPr>
          <w:sz w:val="36"/>
          <w:szCs w:val="36"/>
        </w:rPr>
        <w:t xml:space="preserve"> </w:t>
      </w:r>
    </w:p>
    <w:p w14:paraId="29E35908" w14:textId="77777777" w:rsidR="00B2315D" w:rsidRPr="00955B5B" w:rsidRDefault="00B2315D" w:rsidP="00955B5B">
      <w:pPr>
        <w:pStyle w:val="ContactInfo"/>
      </w:pPr>
    </w:p>
    <w:p w14:paraId="11DB4B6B" w14:textId="77777777" w:rsidR="00B2315D" w:rsidRDefault="00B2315D" w:rsidP="00E7527C">
      <w:pPr>
        <w:pStyle w:val="GreenHeading"/>
        <w:sectPr w:rsidR="00B2315D" w:rsidSect="00AC7A1E">
          <w:footerReference w:type="default" r:id="rId12"/>
          <w:pgSz w:w="12240" w:h="15840"/>
          <w:pgMar w:top="9000" w:right="2436" w:bottom="288" w:left="1440" w:header="720" w:footer="720" w:gutter="0"/>
          <w:pgNumType w:start="0"/>
          <w:cols w:space="720"/>
          <w:titlePg/>
          <w:docGrid w:linePitch="360"/>
        </w:sectPr>
      </w:pPr>
    </w:p>
    <w:p w14:paraId="24E9149A" w14:textId="3C90D475" w:rsidR="00B2315D" w:rsidRPr="00C65E4B" w:rsidRDefault="00B2315D" w:rsidP="00E7527C">
      <w:pPr>
        <w:pStyle w:val="GreenHeading"/>
      </w:pPr>
    </w:p>
    <w:tbl>
      <w:tblPr>
        <w:tblW w:w="9000" w:type="dxa"/>
        <w:tblInd w:w="450" w:type="dxa"/>
        <w:tblBorders>
          <w:bottom w:val="single" w:sz="2" w:space="0" w:color="5D7879" w:themeColor="accent4"/>
        </w:tblBorders>
        <w:tblLook w:val="0600" w:firstRow="0" w:lastRow="0" w:firstColumn="0" w:lastColumn="0" w:noHBand="1" w:noVBand="1"/>
      </w:tblPr>
      <w:tblGrid>
        <w:gridCol w:w="9000"/>
      </w:tblGrid>
      <w:tr w:rsidR="00B2315D" w14:paraId="416AFFE8" w14:textId="77777777" w:rsidTr="00B2315D">
        <w:tc>
          <w:tcPr>
            <w:tcW w:w="9000" w:type="dxa"/>
          </w:tcPr>
          <w:p w14:paraId="1CC80B6C" w14:textId="3B0ECD34" w:rsidR="00B2315D" w:rsidRDefault="00000000" w:rsidP="00B2315D">
            <w:pPr>
              <w:pStyle w:val="Heading1"/>
            </w:pPr>
            <w:sdt>
              <w:sdtPr>
                <w:id w:val="1837494317"/>
                <w:placeholder>
                  <w:docPart w:val="718F03C1A1EF4245A54E5AF49E396651"/>
                </w:placeholder>
                <w15:appearance w15:val="hidden"/>
              </w:sdtPr>
              <w:sdtContent>
                <w:r w:rsidR="00D17494">
                  <w:t>FIRST NORMAL FORM</w:t>
                </w:r>
              </w:sdtContent>
            </w:sdt>
            <w:r w:rsidR="00B2315D">
              <w:t xml:space="preserve"> </w:t>
            </w:r>
          </w:p>
        </w:tc>
      </w:tr>
    </w:tbl>
    <w:p w14:paraId="40E840AC" w14:textId="4EE2888E" w:rsidR="002D6D73" w:rsidRPr="00122300" w:rsidRDefault="002D6D73" w:rsidP="00832588">
      <w:pPr>
        <w:ind w:left="426" w:right="-2250"/>
      </w:pPr>
    </w:p>
    <w:tbl>
      <w:tblPr>
        <w:tblW w:w="9000" w:type="dxa"/>
        <w:tblInd w:w="450" w:type="dxa"/>
        <w:tblBorders>
          <w:bottom w:val="single" w:sz="2" w:space="0" w:color="5D7879" w:themeColor="accent4"/>
        </w:tblBorders>
        <w:tblLook w:val="0600" w:firstRow="0" w:lastRow="0" w:firstColumn="0" w:lastColumn="0" w:noHBand="1" w:noVBand="1"/>
      </w:tblPr>
      <w:tblGrid>
        <w:gridCol w:w="9000"/>
      </w:tblGrid>
      <w:tr w:rsidR="002A3BE4" w14:paraId="5038474C" w14:textId="77777777" w:rsidTr="00BA74DE">
        <w:tc>
          <w:tcPr>
            <w:tcW w:w="9000" w:type="dxa"/>
          </w:tcPr>
          <w:p w14:paraId="03E05562" w14:textId="745A190B" w:rsidR="002A3BE4" w:rsidRDefault="002A3BE4" w:rsidP="00BA74DE">
            <w:pPr>
              <w:pStyle w:val="Heading1"/>
            </w:pPr>
            <w:sdt>
              <w:sdtPr>
                <w:id w:val="-2133863652"/>
                <w:placeholder>
                  <w:docPart w:val="7303B7B43DD2094886146736A7456EA3"/>
                </w:placeholder>
                <w15:appearance w15:val="hidden"/>
              </w:sdtPr>
              <w:sdtContent>
                <w:r w:rsidR="00D17494">
                  <w:t>SECOND NORMAL FORM</w:t>
                </w:r>
              </w:sdtContent>
            </w:sdt>
            <w:r>
              <w:t xml:space="preserve"> </w:t>
            </w:r>
          </w:p>
        </w:tc>
      </w:tr>
    </w:tbl>
    <w:p w14:paraId="7639FFE6" w14:textId="2395A54B" w:rsidR="002A3BE4" w:rsidRDefault="002A3BE4" w:rsidP="002A3BE4">
      <w:pPr>
        <w:ind w:left="540" w:right="-2250"/>
      </w:pPr>
    </w:p>
    <w:tbl>
      <w:tblPr>
        <w:tblW w:w="9000" w:type="dxa"/>
        <w:tblInd w:w="450" w:type="dxa"/>
        <w:tblBorders>
          <w:bottom w:val="single" w:sz="2" w:space="0" w:color="5D7879" w:themeColor="accent4"/>
        </w:tblBorders>
        <w:tblLook w:val="0600" w:firstRow="0" w:lastRow="0" w:firstColumn="0" w:lastColumn="0" w:noHBand="1" w:noVBand="1"/>
      </w:tblPr>
      <w:tblGrid>
        <w:gridCol w:w="9000"/>
      </w:tblGrid>
      <w:tr w:rsidR="00B2315D" w14:paraId="1A59D7FE" w14:textId="77777777" w:rsidTr="002A3BE4">
        <w:trPr>
          <w:trHeight w:val="827"/>
        </w:trPr>
        <w:tc>
          <w:tcPr>
            <w:tcW w:w="9000" w:type="dxa"/>
          </w:tcPr>
          <w:p w14:paraId="5FBE15DE" w14:textId="7116CC83" w:rsidR="00B2315D" w:rsidRDefault="00000000" w:rsidP="0078550B">
            <w:pPr>
              <w:pStyle w:val="Heading1"/>
            </w:pPr>
            <w:sdt>
              <w:sdtPr>
                <w:id w:val="-510447055"/>
                <w:placeholder>
                  <w:docPart w:val="66FB2F0C8F29C1489595D22578E8D900"/>
                </w:placeholder>
                <w15:appearance w15:val="hidden"/>
              </w:sdtPr>
              <w:sdtContent>
                <w:r w:rsidR="00D17494">
                  <w:t>THIRD NORMAL FORM</w:t>
                </w:r>
              </w:sdtContent>
            </w:sdt>
            <w:r w:rsidR="00B2315D">
              <w:t xml:space="preserve"> </w:t>
            </w:r>
          </w:p>
        </w:tc>
      </w:tr>
    </w:tbl>
    <w:p w14:paraId="5450BE9A" w14:textId="77777777" w:rsidR="009865D8" w:rsidRDefault="009865D8" w:rsidP="00BC4D42"/>
    <w:tbl>
      <w:tblPr>
        <w:tblW w:w="9000" w:type="dxa"/>
        <w:tblInd w:w="450" w:type="dxa"/>
        <w:tblBorders>
          <w:bottom w:val="single" w:sz="2" w:space="0" w:color="5D7879" w:themeColor="accent4"/>
        </w:tblBorders>
        <w:tblLook w:val="0600" w:firstRow="0" w:lastRow="0" w:firstColumn="0" w:lastColumn="0" w:noHBand="1" w:noVBand="1"/>
      </w:tblPr>
      <w:tblGrid>
        <w:gridCol w:w="9000"/>
      </w:tblGrid>
      <w:tr w:rsidR="003A425E" w14:paraId="5A785768" w14:textId="77777777" w:rsidTr="00BA74DE">
        <w:tc>
          <w:tcPr>
            <w:tcW w:w="9000" w:type="dxa"/>
          </w:tcPr>
          <w:p w14:paraId="0EF7FB82" w14:textId="715528DE" w:rsidR="003A425E" w:rsidRDefault="003A425E" w:rsidP="00BA74DE">
            <w:pPr>
              <w:pStyle w:val="Heading1"/>
            </w:pPr>
            <w:sdt>
              <w:sdtPr>
                <w:id w:val="1956436190"/>
                <w:placeholder>
                  <w:docPart w:val="DE60085ED1BF694790D11E90A874776F"/>
                </w:placeholder>
                <w15:appearance w15:val="hidden"/>
              </w:sdtPr>
              <w:sdtContent>
                <w:r>
                  <w:t>ENTITY RELATIONSHIP DIAGRAM</w:t>
                </w:r>
              </w:sdtContent>
            </w:sdt>
            <w:r>
              <w:t xml:space="preserve"> </w:t>
            </w:r>
          </w:p>
        </w:tc>
      </w:tr>
    </w:tbl>
    <w:p w14:paraId="55BE1EED" w14:textId="0C41CFE5" w:rsidR="003A425E" w:rsidRDefault="003A425E" w:rsidP="003A425E">
      <w:pPr>
        <w:ind w:left="540" w:right="-2250"/>
      </w:pPr>
      <w:r>
        <w:rPr>
          <w:noProof/>
        </w:rPr>
        <w:drawing>
          <wp:inline distT="0" distB="0" distL="0" distR="0" wp14:anchorId="53D12A54" wp14:editId="49AE04CA">
            <wp:extent cx="6083999" cy="3094990"/>
            <wp:effectExtent l="0" t="0" r="0" b="0"/>
            <wp:docPr id="1602263954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63954" name="Picture 7" descr="A screenshot of a computer&#10;&#10;AI-generated content may be incorrect."/>
                    <pic:cNvPicPr/>
                  </pic:nvPicPr>
                  <pic:blipFill rotWithShape="1">
                    <a:blip r:embed="rId13"/>
                    <a:srcRect l="-768" t="1595" r="-1732" b="-3127"/>
                    <a:stretch/>
                  </pic:blipFill>
                  <pic:spPr bwMode="auto">
                    <a:xfrm>
                      <a:off x="0" y="0"/>
                      <a:ext cx="6083999" cy="3094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F1ADF" w14:textId="77777777" w:rsidR="00832588" w:rsidRDefault="00832588" w:rsidP="00BC4D42"/>
    <w:p w14:paraId="60DF0176" w14:textId="77777777" w:rsidR="00832588" w:rsidRDefault="00832588" w:rsidP="00BC4D42"/>
    <w:tbl>
      <w:tblPr>
        <w:tblW w:w="9000" w:type="dxa"/>
        <w:tblInd w:w="450" w:type="dxa"/>
        <w:tblBorders>
          <w:bottom w:val="single" w:sz="2" w:space="0" w:color="5D7879" w:themeColor="accent4"/>
        </w:tblBorders>
        <w:tblLook w:val="0600" w:firstRow="0" w:lastRow="0" w:firstColumn="0" w:lastColumn="0" w:noHBand="1" w:noVBand="1"/>
      </w:tblPr>
      <w:tblGrid>
        <w:gridCol w:w="9000"/>
      </w:tblGrid>
      <w:tr w:rsidR="00832588" w14:paraId="3EC7AD02" w14:textId="77777777" w:rsidTr="00BA74DE">
        <w:tc>
          <w:tcPr>
            <w:tcW w:w="9000" w:type="dxa"/>
          </w:tcPr>
          <w:p w14:paraId="4E5F72E5" w14:textId="23E2A7EA" w:rsidR="00832588" w:rsidRDefault="00832588" w:rsidP="00BA74DE">
            <w:pPr>
              <w:pStyle w:val="Heading1"/>
            </w:pPr>
            <w:sdt>
              <w:sdtPr>
                <w:id w:val="198824327"/>
                <w:placeholder>
                  <w:docPart w:val="A2031C3FE06D7B4B8D9A6CAAB7865FFD"/>
                </w:placeholder>
                <w15:appearance w15:val="hidden"/>
              </w:sdtPr>
              <w:sdtContent>
                <w:r w:rsidR="00AB7423">
                  <w:t>sql queries</w:t>
                </w:r>
              </w:sdtContent>
            </w:sdt>
            <w:r>
              <w:t xml:space="preserve"> </w:t>
            </w:r>
          </w:p>
        </w:tc>
      </w:tr>
    </w:tbl>
    <w:p w14:paraId="71F60363" w14:textId="5C28A0A6" w:rsidR="00832588" w:rsidRDefault="00832588" w:rsidP="00832588">
      <w:pPr>
        <w:pStyle w:val="ListParagraph"/>
        <w:numPr>
          <w:ilvl w:val="0"/>
          <w:numId w:val="46"/>
        </w:numPr>
      </w:pPr>
    </w:p>
    <w:p w14:paraId="1C099396" w14:textId="77777777" w:rsidR="00832588" w:rsidRPr="00832588" w:rsidRDefault="00832588" w:rsidP="00832588">
      <w:pPr>
        <w:shd w:val="clear" w:color="auto" w:fill="1F1F1F"/>
        <w:spacing w:before="0" w:after="0" w:line="270" w:lineRule="atLeast"/>
        <w:ind w:left="360"/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</w:pPr>
      <w:r w:rsidRPr="00832588">
        <w:rPr>
          <w:rFonts w:ascii="Menlo" w:eastAsia="Times New Roman" w:hAnsi="Menlo" w:cs="Menlo"/>
          <w:color w:val="6A9955"/>
          <w:spacing w:val="0"/>
          <w:sz w:val="18"/>
          <w:szCs w:val="18"/>
          <w:lang w:val="en-GB" w:eastAsia="en-GB"/>
        </w:rPr>
        <w:lastRenderedPageBreak/>
        <w:t>-- Display person's name and their age in years:</w:t>
      </w:r>
    </w:p>
    <w:p w14:paraId="366FB005" w14:textId="77777777" w:rsidR="00832588" w:rsidRPr="00832588" w:rsidRDefault="00832588" w:rsidP="00832588">
      <w:pPr>
        <w:shd w:val="clear" w:color="auto" w:fill="1F1F1F"/>
        <w:spacing w:before="0" w:after="0" w:line="270" w:lineRule="atLeast"/>
        <w:ind w:left="360"/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</w:pPr>
      <w:r w:rsidRPr="00832588">
        <w:rPr>
          <w:rFonts w:ascii="Menlo" w:eastAsia="Times New Roman" w:hAnsi="Menlo" w:cs="Menlo"/>
          <w:color w:val="569CD6"/>
          <w:spacing w:val="0"/>
          <w:sz w:val="18"/>
          <w:szCs w:val="18"/>
          <w:lang w:val="en-GB" w:eastAsia="en-GB"/>
        </w:rPr>
        <w:t>SELECT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name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>,</w:t>
      </w:r>
    </w:p>
    <w:p w14:paraId="75C07113" w14:textId="77777777" w:rsidR="00832588" w:rsidRPr="00832588" w:rsidRDefault="00832588" w:rsidP="00832588">
      <w:pPr>
        <w:shd w:val="clear" w:color="auto" w:fill="1F1F1F"/>
        <w:spacing w:before="0" w:after="0" w:line="270" w:lineRule="atLeast"/>
        <w:ind w:left="360"/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</w:pP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      </w:t>
      </w:r>
      <w:proofErr w:type="gramStart"/>
      <w:r w:rsidRPr="00832588">
        <w:rPr>
          <w:rFonts w:ascii="Menlo" w:eastAsia="Times New Roman" w:hAnsi="Menlo" w:cs="Menlo"/>
          <w:color w:val="DCDCAA"/>
          <w:spacing w:val="0"/>
          <w:sz w:val="18"/>
          <w:szCs w:val="18"/>
          <w:lang w:val="en-GB" w:eastAsia="en-GB"/>
        </w:rPr>
        <w:t>TIMESTAMPDIFF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>(</w:t>
      </w:r>
      <w:proofErr w:type="gramEnd"/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YEAR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, 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dob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, </w:t>
      </w:r>
      <w:r w:rsidRPr="00832588">
        <w:rPr>
          <w:rFonts w:ascii="Menlo" w:eastAsia="Times New Roman" w:hAnsi="Menlo" w:cs="Menlo"/>
          <w:color w:val="DCDCAA"/>
          <w:spacing w:val="0"/>
          <w:sz w:val="18"/>
          <w:szCs w:val="18"/>
          <w:lang w:val="en-GB" w:eastAsia="en-GB"/>
        </w:rPr>
        <w:t>CURDATE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()) </w:t>
      </w:r>
      <w:r w:rsidRPr="00832588">
        <w:rPr>
          <w:rFonts w:ascii="Menlo" w:eastAsia="Times New Roman" w:hAnsi="Menlo" w:cs="Menlo"/>
          <w:color w:val="569CD6"/>
          <w:spacing w:val="0"/>
          <w:sz w:val="18"/>
          <w:szCs w:val="18"/>
          <w:lang w:val="en-GB" w:eastAsia="en-GB"/>
        </w:rPr>
        <w:t>AS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age</w:t>
      </w:r>
    </w:p>
    <w:p w14:paraId="4D25BF4B" w14:textId="592A8009" w:rsidR="00D75828" w:rsidRPr="00D75828" w:rsidRDefault="00832588" w:rsidP="00D75828">
      <w:pPr>
        <w:shd w:val="clear" w:color="auto" w:fill="1F1F1F"/>
        <w:spacing w:before="0" w:after="0" w:line="270" w:lineRule="atLeast"/>
        <w:ind w:left="360"/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</w:pPr>
      <w:r w:rsidRPr="00832588">
        <w:rPr>
          <w:rFonts w:ascii="Menlo" w:eastAsia="Times New Roman" w:hAnsi="Menlo" w:cs="Menlo"/>
          <w:color w:val="569CD6"/>
          <w:spacing w:val="0"/>
          <w:sz w:val="18"/>
          <w:szCs w:val="18"/>
          <w:lang w:val="en-GB" w:eastAsia="en-GB"/>
        </w:rPr>
        <w:t>FROM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proofErr w:type="gramStart"/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Person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>;</w:t>
      </w:r>
      <w:proofErr w:type="gramEnd"/>
    </w:p>
    <w:p w14:paraId="7A3EF45F" w14:textId="3026A275" w:rsidR="00D75828" w:rsidRDefault="00D75828" w:rsidP="00D75828">
      <w:pPr>
        <w:pStyle w:val="ListParagraph"/>
        <w:jc w:val="center"/>
      </w:pPr>
      <w:r>
        <w:rPr>
          <w:rFonts w:ascii="Menlo" w:eastAsia="Times New Roman" w:hAnsi="Menlo" w:cs="Menlo"/>
          <w:noProof/>
          <w:color w:val="CCCCCC"/>
          <w:spacing w:val="0"/>
          <w:sz w:val="18"/>
          <w:szCs w:val="18"/>
          <w:lang w:val="en-GB" w:eastAsia="en-GB"/>
        </w:rPr>
        <w:drawing>
          <wp:anchor distT="0" distB="0" distL="114300" distR="114300" simplePos="0" relativeHeight="251669504" behindDoc="0" locked="0" layoutInCell="1" allowOverlap="1" wp14:anchorId="64608567" wp14:editId="13D75F79">
            <wp:simplePos x="0" y="0"/>
            <wp:positionH relativeFrom="column">
              <wp:posOffset>1728470</wp:posOffset>
            </wp:positionH>
            <wp:positionV relativeFrom="paragraph">
              <wp:posOffset>77529</wp:posOffset>
            </wp:positionV>
            <wp:extent cx="2327275" cy="5052066"/>
            <wp:effectExtent l="0" t="0" r="0" b="2540"/>
            <wp:wrapSquare wrapText="bothSides"/>
            <wp:docPr id="1806547242" name="Picture 2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47242" name="Picture 2" descr="A screenshot of a black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5052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9B956" w14:textId="7F8F1BB3" w:rsidR="00832588" w:rsidRDefault="00AC7A1E" w:rsidP="00832588">
      <w:pPr>
        <w:pStyle w:val="ListParagraph"/>
      </w:pPr>
      <w:r>
        <w:br w:type="textWrapping" w:clear="all"/>
      </w:r>
    </w:p>
    <w:p w14:paraId="1B205F71" w14:textId="77777777" w:rsidR="00832588" w:rsidRDefault="00832588" w:rsidP="00832588">
      <w:pPr>
        <w:pStyle w:val="ListParagraph"/>
        <w:numPr>
          <w:ilvl w:val="0"/>
          <w:numId w:val="46"/>
        </w:numPr>
      </w:pPr>
    </w:p>
    <w:p w14:paraId="05732D1D" w14:textId="77777777" w:rsidR="00832588" w:rsidRPr="00832588" w:rsidRDefault="00832588" w:rsidP="00832588">
      <w:pPr>
        <w:shd w:val="clear" w:color="auto" w:fill="1F1F1F"/>
        <w:spacing w:before="0" w:after="0" w:line="270" w:lineRule="atLeast"/>
        <w:ind w:left="360"/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</w:pPr>
      <w:r w:rsidRPr="00832588">
        <w:rPr>
          <w:rFonts w:ascii="Menlo" w:eastAsia="Times New Roman" w:hAnsi="Menlo" w:cs="Menlo"/>
          <w:color w:val="6A9955"/>
          <w:spacing w:val="0"/>
          <w:sz w:val="18"/>
          <w:szCs w:val="18"/>
          <w:lang w:val="en-GB" w:eastAsia="en-GB"/>
        </w:rPr>
        <w:t>-- Group Persons by their favourite drink and return average age of each group</w:t>
      </w:r>
    </w:p>
    <w:p w14:paraId="2E96646A" w14:textId="77777777" w:rsidR="00832588" w:rsidRPr="00832588" w:rsidRDefault="00832588" w:rsidP="00832588">
      <w:pPr>
        <w:shd w:val="clear" w:color="auto" w:fill="1F1F1F"/>
        <w:spacing w:before="0" w:after="0" w:line="270" w:lineRule="atLeast"/>
        <w:ind w:left="360"/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</w:pPr>
      <w:r w:rsidRPr="00832588">
        <w:rPr>
          <w:rFonts w:ascii="Menlo" w:eastAsia="Times New Roman" w:hAnsi="Menlo" w:cs="Menlo"/>
          <w:color w:val="569CD6"/>
          <w:spacing w:val="0"/>
          <w:sz w:val="18"/>
          <w:szCs w:val="18"/>
          <w:lang w:val="en-GB" w:eastAsia="en-GB"/>
        </w:rPr>
        <w:t>SELECT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proofErr w:type="spellStart"/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f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>.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value</w:t>
      </w:r>
      <w:proofErr w:type="spellEnd"/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r w:rsidRPr="00832588">
        <w:rPr>
          <w:rFonts w:ascii="Menlo" w:eastAsia="Times New Roman" w:hAnsi="Menlo" w:cs="Menlo"/>
          <w:color w:val="569CD6"/>
          <w:spacing w:val="0"/>
          <w:sz w:val="18"/>
          <w:szCs w:val="18"/>
          <w:lang w:val="en-GB" w:eastAsia="en-GB"/>
        </w:rPr>
        <w:t>AS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proofErr w:type="spellStart"/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favorite_drink</w:t>
      </w:r>
      <w:proofErr w:type="spellEnd"/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>,</w:t>
      </w:r>
    </w:p>
    <w:p w14:paraId="5A96F6CC" w14:textId="77777777" w:rsidR="00832588" w:rsidRPr="00832588" w:rsidRDefault="00832588" w:rsidP="00832588">
      <w:pPr>
        <w:shd w:val="clear" w:color="auto" w:fill="1F1F1F"/>
        <w:spacing w:before="0" w:after="0" w:line="270" w:lineRule="atLeast"/>
        <w:ind w:left="360"/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</w:pP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      </w:t>
      </w:r>
      <w:proofErr w:type="gramStart"/>
      <w:r w:rsidRPr="00832588">
        <w:rPr>
          <w:rFonts w:ascii="Menlo" w:eastAsia="Times New Roman" w:hAnsi="Menlo" w:cs="Menlo"/>
          <w:color w:val="DCDCAA"/>
          <w:spacing w:val="0"/>
          <w:sz w:val="18"/>
          <w:szCs w:val="18"/>
          <w:lang w:val="en-GB" w:eastAsia="en-GB"/>
        </w:rPr>
        <w:t>ROUND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>(</w:t>
      </w:r>
      <w:proofErr w:type="gramEnd"/>
      <w:r w:rsidRPr="00832588">
        <w:rPr>
          <w:rFonts w:ascii="Menlo" w:eastAsia="Times New Roman" w:hAnsi="Menlo" w:cs="Menlo"/>
          <w:color w:val="DCDCAA"/>
          <w:spacing w:val="0"/>
          <w:sz w:val="18"/>
          <w:szCs w:val="18"/>
          <w:lang w:val="en-GB" w:eastAsia="en-GB"/>
        </w:rPr>
        <w:t>AVG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>(</w:t>
      </w:r>
      <w:r w:rsidRPr="00832588">
        <w:rPr>
          <w:rFonts w:ascii="Menlo" w:eastAsia="Times New Roman" w:hAnsi="Menlo" w:cs="Menlo"/>
          <w:color w:val="DCDCAA"/>
          <w:spacing w:val="0"/>
          <w:sz w:val="18"/>
          <w:szCs w:val="18"/>
          <w:lang w:val="en-GB" w:eastAsia="en-GB"/>
        </w:rPr>
        <w:t>TIMESTAMPDIFF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>(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YEAR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, </w:t>
      </w:r>
      <w:proofErr w:type="spellStart"/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p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>.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dob</w:t>
      </w:r>
      <w:proofErr w:type="spellEnd"/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, </w:t>
      </w:r>
      <w:r w:rsidRPr="00832588">
        <w:rPr>
          <w:rFonts w:ascii="Menlo" w:eastAsia="Times New Roman" w:hAnsi="Menlo" w:cs="Menlo"/>
          <w:color w:val="DCDCAA"/>
          <w:spacing w:val="0"/>
          <w:sz w:val="18"/>
          <w:szCs w:val="18"/>
          <w:lang w:val="en-GB" w:eastAsia="en-GB"/>
        </w:rPr>
        <w:t>CURDATE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())), </w:t>
      </w:r>
      <w:r w:rsidRPr="00832588">
        <w:rPr>
          <w:rFonts w:ascii="Menlo" w:eastAsia="Times New Roman" w:hAnsi="Menlo" w:cs="Menlo"/>
          <w:color w:val="B5CEA8"/>
          <w:spacing w:val="0"/>
          <w:sz w:val="18"/>
          <w:szCs w:val="18"/>
          <w:lang w:val="en-GB" w:eastAsia="en-GB"/>
        </w:rPr>
        <w:t>2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) </w:t>
      </w:r>
      <w:r w:rsidRPr="00832588">
        <w:rPr>
          <w:rFonts w:ascii="Menlo" w:eastAsia="Times New Roman" w:hAnsi="Menlo" w:cs="Menlo"/>
          <w:color w:val="569CD6"/>
          <w:spacing w:val="0"/>
          <w:sz w:val="18"/>
          <w:szCs w:val="18"/>
          <w:lang w:val="en-GB" w:eastAsia="en-GB"/>
        </w:rPr>
        <w:t>AS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proofErr w:type="spellStart"/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average_age</w:t>
      </w:r>
      <w:proofErr w:type="spellEnd"/>
    </w:p>
    <w:p w14:paraId="6C86C41A" w14:textId="77777777" w:rsidR="00832588" w:rsidRPr="00832588" w:rsidRDefault="00832588" w:rsidP="00832588">
      <w:pPr>
        <w:shd w:val="clear" w:color="auto" w:fill="1F1F1F"/>
        <w:spacing w:before="0" w:after="0" w:line="270" w:lineRule="atLeast"/>
        <w:ind w:left="360"/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</w:pPr>
      <w:r w:rsidRPr="00832588">
        <w:rPr>
          <w:rFonts w:ascii="Menlo" w:eastAsia="Times New Roman" w:hAnsi="Menlo" w:cs="Menlo"/>
          <w:color w:val="569CD6"/>
          <w:spacing w:val="0"/>
          <w:sz w:val="18"/>
          <w:szCs w:val="18"/>
          <w:lang w:val="en-GB" w:eastAsia="en-GB"/>
        </w:rPr>
        <w:t>FROM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Person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p</w:t>
      </w:r>
    </w:p>
    <w:p w14:paraId="091E0B0A" w14:textId="77777777" w:rsidR="00832588" w:rsidRPr="00832588" w:rsidRDefault="00832588" w:rsidP="00832588">
      <w:pPr>
        <w:shd w:val="clear" w:color="auto" w:fill="1F1F1F"/>
        <w:spacing w:before="0" w:after="0" w:line="270" w:lineRule="atLeast"/>
        <w:ind w:left="360"/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</w:pPr>
      <w:r w:rsidRPr="00832588">
        <w:rPr>
          <w:rFonts w:ascii="Menlo" w:eastAsia="Times New Roman" w:hAnsi="Menlo" w:cs="Menlo"/>
          <w:color w:val="569CD6"/>
          <w:spacing w:val="0"/>
          <w:sz w:val="18"/>
          <w:szCs w:val="18"/>
          <w:lang w:val="en-GB" w:eastAsia="en-GB"/>
        </w:rPr>
        <w:t>JOIN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proofErr w:type="spellStart"/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Favorite</w:t>
      </w:r>
      <w:proofErr w:type="spellEnd"/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f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r w:rsidRPr="00832588">
        <w:rPr>
          <w:rFonts w:ascii="Menlo" w:eastAsia="Times New Roman" w:hAnsi="Menlo" w:cs="Menlo"/>
          <w:color w:val="569CD6"/>
          <w:spacing w:val="0"/>
          <w:sz w:val="18"/>
          <w:szCs w:val="18"/>
          <w:lang w:val="en-GB" w:eastAsia="en-GB"/>
        </w:rPr>
        <w:t>ON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p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>.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id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= </w:t>
      </w:r>
      <w:proofErr w:type="spellStart"/>
      <w:proofErr w:type="gramStart"/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f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>.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person</w:t>
      </w:r>
      <w:proofErr w:type="gramEnd"/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_id</w:t>
      </w:r>
      <w:proofErr w:type="spellEnd"/>
    </w:p>
    <w:p w14:paraId="609A4032" w14:textId="77777777" w:rsidR="00832588" w:rsidRPr="00832588" w:rsidRDefault="00832588" w:rsidP="00832588">
      <w:pPr>
        <w:shd w:val="clear" w:color="auto" w:fill="1F1F1F"/>
        <w:spacing w:before="0" w:after="0" w:line="270" w:lineRule="atLeast"/>
        <w:ind w:left="360"/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</w:pPr>
      <w:r w:rsidRPr="00832588">
        <w:rPr>
          <w:rFonts w:ascii="Menlo" w:eastAsia="Times New Roman" w:hAnsi="Menlo" w:cs="Menlo"/>
          <w:color w:val="569CD6"/>
          <w:spacing w:val="0"/>
          <w:sz w:val="18"/>
          <w:szCs w:val="18"/>
          <w:lang w:val="en-GB" w:eastAsia="en-GB"/>
        </w:rPr>
        <w:t>WHERE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f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>.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type</w:t>
      </w:r>
      <w:proofErr w:type="spellEnd"/>
      <w:proofErr w:type="gramEnd"/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= </w:t>
      </w:r>
      <w:r w:rsidRPr="00832588">
        <w:rPr>
          <w:rFonts w:ascii="Menlo" w:eastAsia="Times New Roman" w:hAnsi="Menlo" w:cs="Menlo"/>
          <w:color w:val="CE9178"/>
          <w:spacing w:val="0"/>
          <w:sz w:val="18"/>
          <w:szCs w:val="18"/>
          <w:lang w:val="en-GB" w:eastAsia="en-GB"/>
        </w:rPr>
        <w:t>'Drink'</w:t>
      </w:r>
    </w:p>
    <w:p w14:paraId="189D9588" w14:textId="77777777" w:rsidR="00832588" w:rsidRPr="00832588" w:rsidRDefault="00832588" w:rsidP="00832588">
      <w:pPr>
        <w:shd w:val="clear" w:color="auto" w:fill="1F1F1F"/>
        <w:spacing w:before="0" w:after="0" w:line="270" w:lineRule="atLeast"/>
        <w:ind w:left="360"/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</w:pPr>
      <w:r w:rsidRPr="00832588">
        <w:rPr>
          <w:rFonts w:ascii="Menlo" w:eastAsia="Times New Roman" w:hAnsi="Menlo" w:cs="Menlo"/>
          <w:color w:val="569CD6"/>
          <w:spacing w:val="0"/>
          <w:sz w:val="18"/>
          <w:szCs w:val="18"/>
          <w:lang w:val="en-GB" w:eastAsia="en-GB"/>
        </w:rPr>
        <w:t>GROUP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r w:rsidRPr="00832588">
        <w:rPr>
          <w:rFonts w:ascii="Menlo" w:eastAsia="Times New Roman" w:hAnsi="Menlo" w:cs="Menlo"/>
          <w:color w:val="569CD6"/>
          <w:spacing w:val="0"/>
          <w:sz w:val="18"/>
          <w:szCs w:val="18"/>
          <w:lang w:val="en-GB" w:eastAsia="en-GB"/>
        </w:rPr>
        <w:t>BY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proofErr w:type="spellStart"/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f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>.</w:t>
      </w:r>
      <w:proofErr w:type="gramStart"/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value</w:t>
      </w:r>
      <w:proofErr w:type="spellEnd"/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>;</w:t>
      </w:r>
      <w:proofErr w:type="gramEnd"/>
    </w:p>
    <w:p w14:paraId="0B634E78" w14:textId="6EA6BBE7" w:rsidR="00832588" w:rsidRDefault="00832588" w:rsidP="00D75828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0D837958" wp14:editId="230636C6">
            <wp:extent cx="4572000" cy="6096000"/>
            <wp:effectExtent l="0" t="0" r="0" b="0"/>
            <wp:docPr id="286579856" name="Picture 3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79856" name="Picture 3" descr="A screenshot of a menu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BE68" w14:textId="77777777" w:rsidR="00832588" w:rsidRDefault="00832588" w:rsidP="00832588">
      <w:pPr>
        <w:pStyle w:val="ListParagraph"/>
        <w:numPr>
          <w:ilvl w:val="0"/>
          <w:numId w:val="46"/>
        </w:numPr>
      </w:pPr>
    </w:p>
    <w:p w14:paraId="35797EE4" w14:textId="77777777" w:rsidR="00832588" w:rsidRPr="00832588" w:rsidRDefault="00832588" w:rsidP="00832588">
      <w:pPr>
        <w:shd w:val="clear" w:color="auto" w:fill="1F1F1F"/>
        <w:spacing w:before="0" w:after="0" w:line="270" w:lineRule="atLeast"/>
        <w:ind w:left="360"/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</w:pPr>
      <w:r w:rsidRPr="00832588">
        <w:rPr>
          <w:rFonts w:ascii="Menlo" w:eastAsia="Times New Roman" w:hAnsi="Menlo" w:cs="Menlo"/>
          <w:color w:val="6A9955"/>
          <w:spacing w:val="0"/>
          <w:sz w:val="18"/>
          <w:szCs w:val="18"/>
          <w:lang w:val="en-GB" w:eastAsia="en-GB"/>
        </w:rPr>
        <w:t>-- Display average age of people who likes Hiking</w:t>
      </w:r>
    </w:p>
    <w:p w14:paraId="1105C3B4" w14:textId="77777777" w:rsidR="00832588" w:rsidRPr="00832588" w:rsidRDefault="00832588" w:rsidP="00832588">
      <w:pPr>
        <w:shd w:val="clear" w:color="auto" w:fill="1F1F1F"/>
        <w:spacing w:before="0" w:after="0" w:line="270" w:lineRule="atLeast"/>
        <w:ind w:left="360"/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</w:pPr>
      <w:r w:rsidRPr="00832588">
        <w:rPr>
          <w:rFonts w:ascii="Menlo" w:eastAsia="Times New Roman" w:hAnsi="Menlo" w:cs="Menlo"/>
          <w:color w:val="569CD6"/>
          <w:spacing w:val="0"/>
          <w:sz w:val="18"/>
          <w:szCs w:val="18"/>
          <w:lang w:val="en-GB" w:eastAsia="en-GB"/>
        </w:rPr>
        <w:t>SELECT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proofErr w:type="spellStart"/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f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>.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value</w:t>
      </w:r>
      <w:proofErr w:type="spellEnd"/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r w:rsidRPr="00832588">
        <w:rPr>
          <w:rFonts w:ascii="Menlo" w:eastAsia="Times New Roman" w:hAnsi="Menlo" w:cs="Menlo"/>
          <w:color w:val="569CD6"/>
          <w:spacing w:val="0"/>
          <w:sz w:val="18"/>
          <w:szCs w:val="18"/>
          <w:lang w:val="en-GB" w:eastAsia="en-GB"/>
        </w:rPr>
        <w:t>as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activity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, </w:t>
      </w:r>
      <w:proofErr w:type="gramStart"/>
      <w:r w:rsidRPr="00832588">
        <w:rPr>
          <w:rFonts w:ascii="Menlo" w:eastAsia="Times New Roman" w:hAnsi="Menlo" w:cs="Menlo"/>
          <w:color w:val="DCDCAA"/>
          <w:spacing w:val="0"/>
          <w:sz w:val="18"/>
          <w:szCs w:val="18"/>
          <w:lang w:val="en-GB" w:eastAsia="en-GB"/>
        </w:rPr>
        <w:t>ROUND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>(</w:t>
      </w:r>
      <w:proofErr w:type="gramEnd"/>
      <w:r w:rsidRPr="00832588">
        <w:rPr>
          <w:rFonts w:ascii="Menlo" w:eastAsia="Times New Roman" w:hAnsi="Menlo" w:cs="Menlo"/>
          <w:color w:val="DCDCAA"/>
          <w:spacing w:val="0"/>
          <w:sz w:val="18"/>
          <w:szCs w:val="18"/>
          <w:lang w:val="en-GB" w:eastAsia="en-GB"/>
        </w:rPr>
        <w:t>AVG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>(</w:t>
      </w:r>
      <w:r w:rsidRPr="00832588">
        <w:rPr>
          <w:rFonts w:ascii="Menlo" w:eastAsia="Times New Roman" w:hAnsi="Menlo" w:cs="Menlo"/>
          <w:color w:val="DCDCAA"/>
          <w:spacing w:val="0"/>
          <w:sz w:val="18"/>
          <w:szCs w:val="18"/>
          <w:lang w:val="en-GB" w:eastAsia="en-GB"/>
        </w:rPr>
        <w:t>TIMESTAMPDIFF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>(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YEAR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, 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dob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, </w:t>
      </w:r>
      <w:r w:rsidRPr="00832588">
        <w:rPr>
          <w:rFonts w:ascii="Menlo" w:eastAsia="Times New Roman" w:hAnsi="Menlo" w:cs="Menlo"/>
          <w:color w:val="DCDCAA"/>
          <w:spacing w:val="0"/>
          <w:sz w:val="18"/>
          <w:szCs w:val="18"/>
          <w:lang w:val="en-GB" w:eastAsia="en-GB"/>
        </w:rPr>
        <w:t>CURDATE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())), </w:t>
      </w:r>
      <w:r w:rsidRPr="00832588">
        <w:rPr>
          <w:rFonts w:ascii="Menlo" w:eastAsia="Times New Roman" w:hAnsi="Menlo" w:cs="Menlo"/>
          <w:color w:val="B5CEA8"/>
          <w:spacing w:val="0"/>
          <w:sz w:val="18"/>
          <w:szCs w:val="18"/>
          <w:lang w:val="en-GB" w:eastAsia="en-GB"/>
        </w:rPr>
        <w:t>2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) </w:t>
      </w:r>
      <w:r w:rsidRPr="00832588">
        <w:rPr>
          <w:rFonts w:ascii="Menlo" w:eastAsia="Times New Roman" w:hAnsi="Menlo" w:cs="Menlo"/>
          <w:color w:val="569CD6"/>
          <w:spacing w:val="0"/>
          <w:sz w:val="18"/>
          <w:szCs w:val="18"/>
          <w:lang w:val="en-GB" w:eastAsia="en-GB"/>
        </w:rPr>
        <w:t>AS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proofErr w:type="spellStart"/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average_age</w:t>
      </w:r>
      <w:proofErr w:type="spellEnd"/>
    </w:p>
    <w:p w14:paraId="25317FD2" w14:textId="77777777" w:rsidR="00832588" w:rsidRPr="00832588" w:rsidRDefault="00832588" w:rsidP="00832588">
      <w:pPr>
        <w:shd w:val="clear" w:color="auto" w:fill="1F1F1F"/>
        <w:spacing w:before="0" w:after="0" w:line="270" w:lineRule="atLeast"/>
        <w:ind w:left="360"/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</w:pPr>
      <w:r w:rsidRPr="00832588">
        <w:rPr>
          <w:rFonts w:ascii="Menlo" w:eastAsia="Times New Roman" w:hAnsi="Menlo" w:cs="Menlo"/>
          <w:color w:val="569CD6"/>
          <w:spacing w:val="0"/>
          <w:sz w:val="18"/>
          <w:szCs w:val="18"/>
          <w:lang w:val="en-GB" w:eastAsia="en-GB"/>
        </w:rPr>
        <w:t>FROM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Person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p</w:t>
      </w:r>
    </w:p>
    <w:p w14:paraId="7701744D" w14:textId="77777777" w:rsidR="00832588" w:rsidRPr="00832588" w:rsidRDefault="00832588" w:rsidP="00832588">
      <w:pPr>
        <w:shd w:val="clear" w:color="auto" w:fill="1F1F1F"/>
        <w:spacing w:before="0" w:after="0" w:line="270" w:lineRule="atLeast"/>
        <w:ind w:left="360"/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</w:pPr>
      <w:r w:rsidRPr="00832588">
        <w:rPr>
          <w:rFonts w:ascii="Menlo" w:eastAsia="Times New Roman" w:hAnsi="Menlo" w:cs="Menlo"/>
          <w:color w:val="569CD6"/>
          <w:spacing w:val="0"/>
          <w:sz w:val="18"/>
          <w:szCs w:val="18"/>
          <w:lang w:val="en-GB" w:eastAsia="en-GB"/>
        </w:rPr>
        <w:t>JOIN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proofErr w:type="spellStart"/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Favorite</w:t>
      </w:r>
      <w:proofErr w:type="spellEnd"/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f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r w:rsidRPr="00832588">
        <w:rPr>
          <w:rFonts w:ascii="Menlo" w:eastAsia="Times New Roman" w:hAnsi="Menlo" w:cs="Menlo"/>
          <w:color w:val="569CD6"/>
          <w:spacing w:val="0"/>
          <w:sz w:val="18"/>
          <w:szCs w:val="18"/>
          <w:lang w:val="en-GB" w:eastAsia="en-GB"/>
        </w:rPr>
        <w:t>ON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p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>.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id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= </w:t>
      </w:r>
      <w:proofErr w:type="spellStart"/>
      <w:proofErr w:type="gramStart"/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f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>.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person</w:t>
      </w:r>
      <w:proofErr w:type="gramEnd"/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_id</w:t>
      </w:r>
      <w:proofErr w:type="spellEnd"/>
    </w:p>
    <w:p w14:paraId="4F6BAD1A" w14:textId="7683CD67" w:rsidR="00832588" w:rsidRPr="00832588" w:rsidRDefault="00832588" w:rsidP="00832588">
      <w:pPr>
        <w:shd w:val="clear" w:color="auto" w:fill="1F1F1F"/>
        <w:spacing w:before="0" w:after="0" w:line="270" w:lineRule="atLeast"/>
        <w:ind w:left="360"/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</w:pPr>
      <w:r w:rsidRPr="00832588">
        <w:rPr>
          <w:rFonts w:ascii="Menlo" w:eastAsia="Times New Roman" w:hAnsi="Menlo" w:cs="Menlo"/>
          <w:color w:val="569CD6"/>
          <w:spacing w:val="0"/>
          <w:sz w:val="18"/>
          <w:szCs w:val="18"/>
          <w:lang w:val="en-GB" w:eastAsia="en-GB"/>
        </w:rPr>
        <w:t>WHERE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f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>.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type</w:t>
      </w:r>
      <w:proofErr w:type="spellEnd"/>
      <w:proofErr w:type="gramEnd"/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= </w:t>
      </w:r>
      <w:r w:rsidRPr="00832588">
        <w:rPr>
          <w:rFonts w:ascii="Menlo" w:eastAsia="Times New Roman" w:hAnsi="Menlo" w:cs="Menlo"/>
          <w:color w:val="CE9178"/>
          <w:spacing w:val="0"/>
          <w:sz w:val="18"/>
          <w:szCs w:val="18"/>
          <w:lang w:val="en-GB" w:eastAsia="en-GB"/>
        </w:rPr>
        <w:t>'Activity'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r w:rsidRPr="00832588">
        <w:rPr>
          <w:rFonts w:ascii="Menlo" w:eastAsia="Times New Roman" w:hAnsi="Menlo" w:cs="Menlo"/>
          <w:color w:val="569CD6"/>
          <w:spacing w:val="0"/>
          <w:sz w:val="18"/>
          <w:szCs w:val="18"/>
          <w:lang w:val="en-GB" w:eastAsia="en-GB"/>
        </w:rPr>
        <w:t>AND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proofErr w:type="spellStart"/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f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>.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value</w:t>
      </w:r>
      <w:proofErr w:type="spellEnd"/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= </w:t>
      </w:r>
      <w:r w:rsidRPr="00832588">
        <w:rPr>
          <w:rFonts w:ascii="Menlo" w:eastAsia="Times New Roman" w:hAnsi="Menlo" w:cs="Menlo"/>
          <w:color w:val="CE9178"/>
          <w:spacing w:val="0"/>
          <w:sz w:val="18"/>
          <w:szCs w:val="18"/>
          <w:lang w:val="en-GB" w:eastAsia="en-GB"/>
        </w:rPr>
        <w:t>'Hiking'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>;</w:t>
      </w:r>
    </w:p>
    <w:p w14:paraId="511125E2" w14:textId="053EA58C" w:rsidR="00832588" w:rsidRDefault="00832588" w:rsidP="00D75828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4F61AE3F" wp14:editId="75B1A200">
            <wp:extent cx="3733800" cy="3213100"/>
            <wp:effectExtent l="0" t="0" r="0" b="0"/>
            <wp:docPr id="124470990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09905" name="Picture 4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CCAB" w14:textId="77777777" w:rsidR="00832588" w:rsidRDefault="00832588" w:rsidP="00832588">
      <w:pPr>
        <w:pStyle w:val="ListParagraph"/>
        <w:numPr>
          <w:ilvl w:val="0"/>
          <w:numId w:val="46"/>
        </w:numPr>
      </w:pPr>
    </w:p>
    <w:p w14:paraId="196A686A" w14:textId="77777777" w:rsidR="00832588" w:rsidRPr="00832588" w:rsidRDefault="00832588" w:rsidP="00832588">
      <w:pPr>
        <w:shd w:val="clear" w:color="auto" w:fill="1F1F1F"/>
        <w:spacing w:before="0" w:after="0" w:line="270" w:lineRule="atLeast"/>
        <w:ind w:left="360"/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</w:pPr>
      <w:r w:rsidRPr="00832588">
        <w:rPr>
          <w:rFonts w:ascii="Menlo" w:eastAsia="Times New Roman" w:hAnsi="Menlo" w:cs="Menlo"/>
          <w:color w:val="6A9955"/>
          <w:spacing w:val="0"/>
          <w:sz w:val="18"/>
          <w:szCs w:val="18"/>
          <w:lang w:val="en-GB" w:eastAsia="en-GB"/>
        </w:rPr>
        <w:t>-- Display the total number of people from each City and sort it in ascending order by total number of people</w:t>
      </w:r>
    </w:p>
    <w:p w14:paraId="22347A76" w14:textId="77777777" w:rsidR="00832588" w:rsidRPr="00832588" w:rsidRDefault="00832588" w:rsidP="00832588">
      <w:pPr>
        <w:shd w:val="clear" w:color="auto" w:fill="1F1F1F"/>
        <w:spacing w:before="0" w:after="0" w:line="270" w:lineRule="atLeast"/>
        <w:ind w:left="360"/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</w:pPr>
      <w:r w:rsidRPr="00832588">
        <w:rPr>
          <w:rFonts w:ascii="Menlo" w:eastAsia="Times New Roman" w:hAnsi="Menlo" w:cs="Menlo"/>
          <w:color w:val="569CD6"/>
          <w:spacing w:val="0"/>
          <w:sz w:val="18"/>
          <w:szCs w:val="18"/>
          <w:lang w:val="en-GB" w:eastAsia="en-GB"/>
        </w:rPr>
        <w:t>SELECT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a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>.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city</w:t>
      </w:r>
      <w:proofErr w:type="spellEnd"/>
      <w:proofErr w:type="gramEnd"/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, </w:t>
      </w:r>
      <w:r w:rsidRPr="00832588">
        <w:rPr>
          <w:rFonts w:ascii="Menlo" w:eastAsia="Times New Roman" w:hAnsi="Menlo" w:cs="Menlo"/>
          <w:color w:val="DCDCAA"/>
          <w:spacing w:val="0"/>
          <w:sz w:val="18"/>
          <w:szCs w:val="18"/>
          <w:lang w:val="en-GB" w:eastAsia="en-GB"/>
        </w:rPr>
        <w:t>COUNT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>(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p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>.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id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) </w:t>
      </w:r>
      <w:r w:rsidRPr="00832588">
        <w:rPr>
          <w:rFonts w:ascii="Menlo" w:eastAsia="Times New Roman" w:hAnsi="Menlo" w:cs="Menlo"/>
          <w:color w:val="569CD6"/>
          <w:spacing w:val="0"/>
          <w:sz w:val="18"/>
          <w:szCs w:val="18"/>
          <w:lang w:val="en-GB" w:eastAsia="en-GB"/>
        </w:rPr>
        <w:t>AS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proofErr w:type="spellStart"/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total_number_of_people</w:t>
      </w:r>
      <w:proofErr w:type="spellEnd"/>
    </w:p>
    <w:p w14:paraId="524AC414" w14:textId="77777777" w:rsidR="00832588" w:rsidRPr="00832588" w:rsidRDefault="00832588" w:rsidP="00832588">
      <w:pPr>
        <w:shd w:val="clear" w:color="auto" w:fill="1F1F1F"/>
        <w:spacing w:before="0" w:after="0" w:line="270" w:lineRule="atLeast"/>
        <w:ind w:left="360"/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</w:pPr>
      <w:r w:rsidRPr="00832588">
        <w:rPr>
          <w:rFonts w:ascii="Menlo" w:eastAsia="Times New Roman" w:hAnsi="Menlo" w:cs="Menlo"/>
          <w:color w:val="569CD6"/>
          <w:spacing w:val="0"/>
          <w:sz w:val="18"/>
          <w:szCs w:val="18"/>
          <w:lang w:val="en-GB" w:eastAsia="en-GB"/>
        </w:rPr>
        <w:t>FROM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Person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p</w:t>
      </w:r>
    </w:p>
    <w:p w14:paraId="19510A7C" w14:textId="77777777" w:rsidR="00832588" w:rsidRPr="00832588" w:rsidRDefault="00832588" w:rsidP="00832588">
      <w:pPr>
        <w:shd w:val="clear" w:color="auto" w:fill="1F1F1F"/>
        <w:spacing w:before="0" w:after="0" w:line="270" w:lineRule="atLeast"/>
        <w:ind w:left="360"/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</w:pPr>
      <w:r w:rsidRPr="00832588">
        <w:rPr>
          <w:rFonts w:ascii="Menlo" w:eastAsia="Times New Roman" w:hAnsi="Menlo" w:cs="Menlo"/>
          <w:color w:val="569CD6"/>
          <w:spacing w:val="0"/>
          <w:sz w:val="18"/>
          <w:szCs w:val="18"/>
          <w:lang w:val="en-GB" w:eastAsia="en-GB"/>
        </w:rPr>
        <w:t>JOIN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Address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a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r w:rsidRPr="00832588">
        <w:rPr>
          <w:rFonts w:ascii="Menlo" w:eastAsia="Times New Roman" w:hAnsi="Menlo" w:cs="Menlo"/>
          <w:color w:val="569CD6"/>
          <w:spacing w:val="0"/>
          <w:sz w:val="18"/>
          <w:szCs w:val="18"/>
          <w:lang w:val="en-GB" w:eastAsia="en-GB"/>
        </w:rPr>
        <w:t>ON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p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>.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id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= </w:t>
      </w:r>
      <w:proofErr w:type="spellStart"/>
      <w:proofErr w:type="gramStart"/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a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>.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person</w:t>
      </w:r>
      <w:proofErr w:type="gramEnd"/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_id</w:t>
      </w:r>
      <w:proofErr w:type="spellEnd"/>
    </w:p>
    <w:p w14:paraId="550BFB02" w14:textId="77777777" w:rsidR="00832588" w:rsidRPr="00832588" w:rsidRDefault="00832588" w:rsidP="00832588">
      <w:pPr>
        <w:shd w:val="clear" w:color="auto" w:fill="1F1F1F"/>
        <w:spacing w:before="0" w:after="0" w:line="270" w:lineRule="atLeast"/>
        <w:ind w:left="360"/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</w:pPr>
      <w:r w:rsidRPr="00832588">
        <w:rPr>
          <w:rFonts w:ascii="Menlo" w:eastAsia="Times New Roman" w:hAnsi="Menlo" w:cs="Menlo"/>
          <w:color w:val="569CD6"/>
          <w:spacing w:val="0"/>
          <w:sz w:val="18"/>
          <w:szCs w:val="18"/>
          <w:lang w:val="en-GB" w:eastAsia="en-GB"/>
        </w:rPr>
        <w:t>GROUP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r w:rsidRPr="00832588">
        <w:rPr>
          <w:rFonts w:ascii="Menlo" w:eastAsia="Times New Roman" w:hAnsi="Menlo" w:cs="Menlo"/>
          <w:color w:val="569CD6"/>
          <w:spacing w:val="0"/>
          <w:sz w:val="18"/>
          <w:szCs w:val="18"/>
          <w:lang w:val="en-GB" w:eastAsia="en-GB"/>
        </w:rPr>
        <w:t>BY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a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>.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city</w:t>
      </w:r>
      <w:proofErr w:type="spellEnd"/>
      <w:proofErr w:type="gramEnd"/>
    </w:p>
    <w:p w14:paraId="47A94BE6" w14:textId="77777777" w:rsidR="00832588" w:rsidRPr="00832588" w:rsidRDefault="00832588" w:rsidP="00832588">
      <w:pPr>
        <w:shd w:val="clear" w:color="auto" w:fill="1F1F1F"/>
        <w:spacing w:before="0" w:after="0" w:line="270" w:lineRule="atLeast"/>
        <w:ind w:left="360"/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</w:pPr>
      <w:r w:rsidRPr="00832588">
        <w:rPr>
          <w:rFonts w:ascii="Menlo" w:eastAsia="Times New Roman" w:hAnsi="Menlo" w:cs="Menlo"/>
          <w:color w:val="569CD6"/>
          <w:spacing w:val="0"/>
          <w:sz w:val="18"/>
          <w:szCs w:val="18"/>
          <w:lang w:val="en-GB" w:eastAsia="en-GB"/>
        </w:rPr>
        <w:t>ORDER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r w:rsidRPr="00832588">
        <w:rPr>
          <w:rFonts w:ascii="Menlo" w:eastAsia="Times New Roman" w:hAnsi="Menlo" w:cs="Menlo"/>
          <w:color w:val="569CD6"/>
          <w:spacing w:val="0"/>
          <w:sz w:val="18"/>
          <w:szCs w:val="18"/>
          <w:lang w:val="en-GB" w:eastAsia="en-GB"/>
        </w:rPr>
        <w:t>BY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proofErr w:type="spellStart"/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total_number_of_people</w:t>
      </w:r>
      <w:proofErr w:type="spellEnd"/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proofErr w:type="gramStart"/>
      <w:r w:rsidRPr="00832588">
        <w:rPr>
          <w:rFonts w:ascii="Menlo" w:eastAsia="Times New Roman" w:hAnsi="Menlo" w:cs="Menlo"/>
          <w:color w:val="569CD6"/>
          <w:spacing w:val="0"/>
          <w:sz w:val="18"/>
          <w:szCs w:val="18"/>
          <w:lang w:val="en-GB" w:eastAsia="en-GB"/>
        </w:rPr>
        <w:t>ASC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>;</w:t>
      </w:r>
      <w:proofErr w:type="gramEnd"/>
    </w:p>
    <w:p w14:paraId="62F50109" w14:textId="6872AC0F" w:rsidR="00832588" w:rsidRDefault="00832588" w:rsidP="00832588">
      <w:pPr>
        <w:pStyle w:val="ListParagraph"/>
      </w:pPr>
      <w:r>
        <w:rPr>
          <w:noProof/>
        </w:rPr>
        <w:lastRenderedPageBreak/>
        <w:drawing>
          <wp:inline distT="0" distB="0" distL="0" distR="0" wp14:anchorId="123FA148" wp14:editId="7611539D">
            <wp:extent cx="5410200" cy="7670800"/>
            <wp:effectExtent l="0" t="0" r="0" b="0"/>
            <wp:docPr id="3714304" name="Picture 5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304" name="Picture 5" descr="A screenshot of a black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6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5575" w14:textId="77777777" w:rsidR="00832588" w:rsidRDefault="00832588" w:rsidP="00832588">
      <w:pPr>
        <w:pStyle w:val="ListParagraph"/>
        <w:numPr>
          <w:ilvl w:val="0"/>
          <w:numId w:val="46"/>
        </w:numPr>
      </w:pPr>
    </w:p>
    <w:p w14:paraId="48AB047B" w14:textId="77777777" w:rsidR="00832588" w:rsidRPr="00832588" w:rsidRDefault="00832588" w:rsidP="00832588">
      <w:pPr>
        <w:shd w:val="clear" w:color="auto" w:fill="1F1F1F"/>
        <w:spacing w:before="0" w:after="0" w:line="270" w:lineRule="atLeast"/>
        <w:ind w:left="360"/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</w:pPr>
      <w:r w:rsidRPr="00832588">
        <w:rPr>
          <w:rFonts w:ascii="Menlo" w:eastAsia="Times New Roman" w:hAnsi="Menlo" w:cs="Menlo"/>
          <w:color w:val="6A9955"/>
          <w:spacing w:val="0"/>
          <w:sz w:val="18"/>
          <w:szCs w:val="18"/>
          <w:lang w:val="en-GB" w:eastAsia="en-GB"/>
        </w:rPr>
        <w:t>-- Display name of person(s) whose neighbour is neighbour C</w:t>
      </w:r>
    </w:p>
    <w:p w14:paraId="63D7CEA7" w14:textId="77777777" w:rsidR="00832588" w:rsidRPr="00832588" w:rsidRDefault="00832588" w:rsidP="00832588">
      <w:pPr>
        <w:shd w:val="clear" w:color="auto" w:fill="1F1F1F"/>
        <w:spacing w:before="0" w:after="0" w:line="270" w:lineRule="atLeast"/>
        <w:ind w:left="360"/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</w:pPr>
      <w:r w:rsidRPr="00832588">
        <w:rPr>
          <w:rFonts w:ascii="Menlo" w:eastAsia="Times New Roman" w:hAnsi="Menlo" w:cs="Menlo"/>
          <w:color w:val="569CD6"/>
          <w:spacing w:val="0"/>
          <w:sz w:val="18"/>
          <w:szCs w:val="18"/>
          <w:lang w:val="en-GB" w:eastAsia="en-GB"/>
        </w:rPr>
        <w:t>SELECT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p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>.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name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r w:rsidRPr="00832588">
        <w:rPr>
          <w:rFonts w:ascii="Menlo" w:eastAsia="Times New Roman" w:hAnsi="Menlo" w:cs="Menlo"/>
          <w:color w:val="569CD6"/>
          <w:spacing w:val="0"/>
          <w:sz w:val="18"/>
          <w:szCs w:val="18"/>
          <w:lang w:val="en-GB" w:eastAsia="en-GB"/>
        </w:rPr>
        <w:t>as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proofErr w:type="spellStart"/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person_name</w:t>
      </w:r>
      <w:proofErr w:type="spellEnd"/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, 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n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>.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name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r w:rsidRPr="00832588">
        <w:rPr>
          <w:rFonts w:ascii="Menlo" w:eastAsia="Times New Roman" w:hAnsi="Menlo" w:cs="Menlo"/>
          <w:color w:val="569CD6"/>
          <w:spacing w:val="0"/>
          <w:sz w:val="18"/>
          <w:szCs w:val="18"/>
          <w:lang w:val="en-GB" w:eastAsia="en-GB"/>
        </w:rPr>
        <w:t>as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proofErr w:type="spellStart"/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neighbour_name</w:t>
      </w:r>
      <w:proofErr w:type="spellEnd"/>
    </w:p>
    <w:p w14:paraId="691FD30D" w14:textId="77777777" w:rsidR="00832588" w:rsidRPr="00832588" w:rsidRDefault="00832588" w:rsidP="00832588">
      <w:pPr>
        <w:shd w:val="clear" w:color="auto" w:fill="1F1F1F"/>
        <w:spacing w:before="0" w:after="0" w:line="270" w:lineRule="atLeast"/>
        <w:ind w:left="360"/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</w:pPr>
      <w:r w:rsidRPr="00832588">
        <w:rPr>
          <w:rFonts w:ascii="Menlo" w:eastAsia="Times New Roman" w:hAnsi="Menlo" w:cs="Menlo"/>
          <w:color w:val="569CD6"/>
          <w:spacing w:val="0"/>
          <w:sz w:val="18"/>
          <w:szCs w:val="18"/>
          <w:lang w:val="en-GB" w:eastAsia="en-GB"/>
        </w:rPr>
        <w:t>FROM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Person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p</w:t>
      </w:r>
    </w:p>
    <w:p w14:paraId="04F099A1" w14:textId="77777777" w:rsidR="00832588" w:rsidRPr="00832588" w:rsidRDefault="00832588" w:rsidP="00832588">
      <w:pPr>
        <w:shd w:val="clear" w:color="auto" w:fill="1F1F1F"/>
        <w:spacing w:before="0" w:after="0" w:line="270" w:lineRule="atLeast"/>
        <w:ind w:left="360"/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</w:pPr>
      <w:r w:rsidRPr="00832588">
        <w:rPr>
          <w:rFonts w:ascii="Menlo" w:eastAsia="Times New Roman" w:hAnsi="Menlo" w:cs="Menlo"/>
          <w:color w:val="569CD6"/>
          <w:spacing w:val="0"/>
          <w:sz w:val="18"/>
          <w:szCs w:val="18"/>
          <w:lang w:val="en-GB" w:eastAsia="en-GB"/>
        </w:rPr>
        <w:lastRenderedPageBreak/>
        <w:t>JOIN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proofErr w:type="spellStart"/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PersonNeighbour</w:t>
      </w:r>
      <w:proofErr w:type="spellEnd"/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proofErr w:type="spellStart"/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pn</w:t>
      </w:r>
      <w:proofErr w:type="spellEnd"/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r w:rsidRPr="00832588">
        <w:rPr>
          <w:rFonts w:ascii="Menlo" w:eastAsia="Times New Roman" w:hAnsi="Menlo" w:cs="Menlo"/>
          <w:color w:val="569CD6"/>
          <w:spacing w:val="0"/>
          <w:sz w:val="18"/>
          <w:szCs w:val="18"/>
          <w:lang w:val="en-GB" w:eastAsia="en-GB"/>
        </w:rPr>
        <w:t>ON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p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>.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id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= </w:t>
      </w:r>
      <w:proofErr w:type="spellStart"/>
      <w:proofErr w:type="gramStart"/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pn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>.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person</w:t>
      </w:r>
      <w:proofErr w:type="gramEnd"/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_id</w:t>
      </w:r>
      <w:proofErr w:type="spellEnd"/>
    </w:p>
    <w:p w14:paraId="1D426B4A" w14:textId="77777777" w:rsidR="00832588" w:rsidRPr="00832588" w:rsidRDefault="00832588" w:rsidP="00832588">
      <w:pPr>
        <w:shd w:val="clear" w:color="auto" w:fill="1F1F1F"/>
        <w:spacing w:before="0" w:after="0" w:line="270" w:lineRule="atLeast"/>
        <w:ind w:left="360"/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</w:pPr>
      <w:r w:rsidRPr="00832588">
        <w:rPr>
          <w:rFonts w:ascii="Menlo" w:eastAsia="Times New Roman" w:hAnsi="Menlo" w:cs="Menlo"/>
          <w:color w:val="569CD6"/>
          <w:spacing w:val="0"/>
          <w:sz w:val="18"/>
          <w:szCs w:val="18"/>
          <w:lang w:val="en-GB" w:eastAsia="en-GB"/>
        </w:rPr>
        <w:t>JOIN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Neighbour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n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r w:rsidRPr="00832588">
        <w:rPr>
          <w:rFonts w:ascii="Menlo" w:eastAsia="Times New Roman" w:hAnsi="Menlo" w:cs="Menlo"/>
          <w:color w:val="569CD6"/>
          <w:spacing w:val="0"/>
          <w:sz w:val="18"/>
          <w:szCs w:val="18"/>
          <w:lang w:val="en-GB" w:eastAsia="en-GB"/>
        </w:rPr>
        <w:t>ON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pn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>.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neighbour</w:t>
      </w:r>
      <w:proofErr w:type="gramEnd"/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_id</w:t>
      </w:r>
      <w:proofErr w:type="spellEnd"/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= 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n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>.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id</w:t>
      </w:r>
    </w:p>
    <w:p w14:paraId="181AB965" w14:textId="77777777" w:rsidR="00832588" w:rsidRPr="00832588" w:rsidRDefault="00832588" w:rsidP="00832588">
      <w:pPr>
        <w:shd w:val="clear" w:color="auto" w:fill="1F1F1F"/>
        <w:spacing w:before="0" w:after="0" w:line="270" w:lineRule="atLeast"/>
        <w:ind w:left="360"/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</w:pPr>
      <w:r w:rsidRPr="00832588">
        <w:rPr>
          <w:rFonts w:ascii="Menlo" w:eastAsia="Times New Roman" w:hAnsi="Menlo" w:cs="Menlo"/>
          <w:color w:val="569CD6"/>
          <w:spacing w:val="0"/>
          <w:sz w:val="18"/>
          <w:szCs w:val="18"/>
          <w:lang w:val="en-GB" w:eastAsia="en-GB"/>
        </w:rPr>
        <w:t>WHERE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n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>.</w:t>
      </w:r>
      <w:r w:rsidRPr="00832588">
        <w:rPr>
          <w:rFonts w:ascii="Menlo" w:eastAsia="Times New Roman" w:hAnsi="Menlo" w:cs="Menlo"/>
          <w:color w:val="9CDCFE"/>
          <w:spacing w:val="0"/>
          <w:sz w:val="18"/>
          <w:szCs w:val="18"/>
          <w:lang w:val="en-GB" w:eastAsia="en-GB"/>
        </w:rPr>
        <w:t>name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 xml:space="preserve"> = </w:t>
      </w:r>
      <w:r w:rsidRPr="00832588">
        <w:rPr>
          <w:rFonts w:ascii="Menlo" w:eastAsia="Times New Roman" w:hAnsi="Menlo" w:cs="Menlo"/>
          <w:color w:val="CE9178"/>
          <w:spacing w:val="0"/>
          <w:sz w:val="18"/>
          <w:szCs w:val="18"/>
          <w:lang w:val="en-GB" w:eastAsia="en-GB"/>
        </w:rPr>
        <w:t>'</w:t>
      </w:r>
      <w:proofErr w:type="spellStart"/>
      <w:r w:rsidRPr="00832588">
        <w:rPr>
          <w:rFonts w:ascii="Menlo" w:eastAsia="Times New Roman" w:hAnsi="Menlo" w:cs="Menlo"/>
          <w:color w:val="CE9178"/>
          <w:spacing w:val="0"/>
          <w:sz w:val="18"/>
          <w:szCs w:val="18"/>
          <w:lang w:val="en-GB" w:eastAsia="en-GB"/>
        </w:rPr>
        <w:t>Neighbor</w:t>
      </w:r>
      <w:proofErr w:type="spellEnd"/>
      <w:r w:rsidRPr="00832588">
        <w:rPr>
          <w:rFonts w:ascii="Menlo" w:eastAsia="Times New Roman" w:hAnsi="Menlo" w:cs="Menlo"/>
          <w:color w:val="CE9178"/>
          <w:spacing w:val="0"/>
          <w:sz w:val="18"/>
          <w:szCs w:val="18"/>
          <w:lang w:val="en-GB" w:eastAsia="en-GB"/>
        </w:rPr>
        <w:t xml:space="preserve"> C</w:t>
      </w:r>
      <w:proofErr w:type="gramStart"/>
      <w:r w:rsidRPr="00832588">
        <w:rPr>
          <w:rFonts w:ascii="Menlo" w:eastAsia="Times New Roman" w:hAnsi="Menlo" w:cs="Menlo"/>
          <w:color w:val="CE9178"/>
          <w:spacing w:val="0"/>
          <w:sz w:val="18"/>
          <w:szCs w:val="18"/>
          <w:lang w:val="en-GB" w:eastAsia="en-GB"/>
        </w:rPr>
        <w:t>'</w:t>
      </w:r>
      <w:r w:rsidRPr="00832588">
        <w:rPr>
          <w:rFonts w:ascii="Menlo" w:eastAsia="Times New Roman" w:hAnsi="Menlo" w:cs="Menlo"/>
          <w:color w:val="CCCCCC"/>
          <w:spacing w:val="0"/>
          <w:sz w:val="18"/>
          <w:szCs w:val="18"/>
          <w:lang w:val="en-GB" w:eastAsia="en-GB"/>
        </w:rPr>
        <w:t>;</w:t>
      </w:r>
      <w:proofErr w:type="gramEnd"/>
    </w:p>
    <w:p w14:paraId="3C209F93" w14:textId="4F4EA002" w:rsidR="00832588" w:rsidRDefault="00832588" w:rsidP="00832588">
      <w:pPr>
        <w:pStyle w:val="ListParagraph"/>
      </w:pPr>
      <w:r>
        <w:rPr>
          <w:noProof/>
        </w:rPr>
        <w:drawing>
          <wp:inline distT="0" distB="0" distL="0" distR="0" wp14:anchorId="165D5195" wp14:editId="6BCF307D">
            <wp:extent cx="4356100" cy="2463800"/>
            <wp:effectExtent l="0" t="0" r="0" b="0"/>
            <wp:docPr id="145573060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30609" name="Picture 6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588" w:rsidSect="00832588">
      <w:footerReference w:type="default" r:id="rId19"/>
      <w:footerReference w:type="first" r:id="rId20"/>
      <w:pgSz w:w="12240" w:h="15840"/>
      <w:pgMar w:top="954" w:right="1302" w:bottom="90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BA6D78" w14:textId="77777777" w:rsidR="00350995" w:rsidRDefault="00350995">
      <w:pPr>
        <w:spacing w:line="240" w:lineRule="auto"/>
      </w:pPr>
      <w:r>
        <w:separator/>
      </w:r>
    </w:p>
  </w:endnote>
  <w:endnote w:type="continuationSeparator" w:id="0">
    <w:p w14:paraId="293C6B38" w14:textId="77777777" w:rsidR="00350995" w:rsidRDefault="003509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eorgia Pro">
    <w:panose1 w:val="02040502050405020303"/>
    <w:charset w:val="00"/>
    <w:family w:val="roman"/>
    <w:pitch w:val="variable"/>
    <w:sig w:usb0="800002AF" w:usb1="00000003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7124121"/>
      <w:docPartObj>
        <w:docPartGallery w:val="Page Numbers (Bottom of Page)"/>
        <w:docPartUnique/>
      </w:docPartObj>
    </w:sdtPr>
    <w:sdtContent>
      <w:p w14:paraId="607E9BEF" w14:textId="77777777" w:rsidR="00190922" w:rsidRPr="00190922" w:rsidRDefault="00190922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7A0A5B">
          <w:rPr>
            <w:noProof/>
          </w:rPr>
          <w:t>1</w:t>
        </w:r>
        <w:r w:rsidRPr="00190922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80219893"/>
      <w:docPartObj>
        <w:docPartGallery w:val="Page Numbers (Bottom of Page)"/>
        <w:docPartUnique/>
      </w:docPartObj>
    </w:sdtPr>
    <w:sdtContent>
      <w:p w14:paraId="16F21468" w14:textId="77777777" w:rsidR="00955B5B" w:rsidRPr="00190922" w:rsidRDefault="00955B5B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>
          <w:rPr>
            <w:noProof/>
          </w:rPr>
          <w:t>1</w:t>
        </w:r>
        <w:r w:rsidRPr="00190922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07340733"/>
      <w:docPartObj>
        <w:docPartGallery w:val="Page Numbers (Bottom of Page)"/>
        <w:docPartUnique/>
      </w:docPartObj>
    </w:sdtPr>
    <w:sdtContent>
      <w:p w14:paraId="5008EEA6" w14:textId="77777777" w:rsidR="00955B5B" w:rsidRPr="00955B5B" w:rsidRDefault="00955B5B" w:rsidP="00955B5B">
        <w:pPr>
          <w:pStyle w:val="Footer"/>
        </w:pPr>
        <w:r w:rsidRPr="00955B5B">
          <w:fldChar w:fldCharType="begin"/>
        </w:r>
        <w:r w:rsidRPr="00955B5B">
          <w:instrText xml:space="preserve"> PAGE   \* MERGEFORMAT </w:instrText>
        </w:r>
        <w:r w:rsidRPr="00955B5B">
          <w:fldChar w:fldCharType="separate"/>
        </w:r>
        <w:r w:rsidRPr="00955B5B">
          <w:t>1</w:t>
        </w:r>
        <w:r w:rsidRPr="00955B5B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B119C" w14:textId="77777777" w:rsidR="00350995" w:rsidRDefault="00350995">
      <w:pPr>
        <w:spacing w:line="240" w:lineRule="auto"/>
      </w:pPr>
      <w:r>
        <w:separator/>
      </w:r>
    </w:p>
  </w:footnote>
  <w:footnote w:type="continuationSeparator" w:id="0">
    <w:p w14:paraId="5D687CE5" w14:textId="77777777" w:rsidR="00350995" w:rsidRDefault="003509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8C9B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103421" w:themeColor="accent1" w:themeShade="80"/>
      </w:rPr>
    </w:lvl>
  </w:abstractNum>
  <w:abstractNum w:abstractNumId="10" w15:restartNumberingAfterBreak="0">
    <w:nsid w:val="08DE5E97"/>
    <w:multiLevelType w:val="hybridMultilevel"/>
    <w:tmpl w:val="2CD2BEC8"/>
    <w:lvl w:ilvl="0" w:tplc="333AA84E">
      <w:start w:val="1"/>
      <w:numFmt w:val="decimal"/>
      <w:lvlText w:val="%1)"/>
      <w:lvlJc w:val="left"/>
      <w:pPr>
        <w:ind w:left="720" w:hanging="360"/>
      </w:pPr>
      <w:rPr>
        <w:rFonts w:ascii="Menlo" w:eastAsia="Times New Roman" w:hAnsi="Menlo" w:cs="Menlo" w:hint="default"/>
        <w:color w:val="6A9955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23437938">
    <w:abstractNumId w:val="9"/>
  </w:num>
  <w:num w:numId="2" w16cid:durableId="1372614163">
    <w:abstractNumId w:val="9"/>
    <w:lvlOverride w:ilvl="0">
      <w:startOverride w:val="1"/>
    </w:lvlOverride>
  </w:num>
  <w:num w:numId="3" w16cid:durableId="1774744745">
    <w:abstractNumId w:val="8"/>
  </w:num>
  <w:num w:numId="4" w16cid:durableId="2016574040">
    <w:abstractNumId w:val="11"/>
  </w:num>
  <w:num w:numId="5" w16cid:durableId="1127166432">
    <w:abstractNumId w:val="13"/>
  </w:num>
  <w:num w:numId="6" w16cid:durableId="42870242">
    <w:abstractNumId w:val="14"/>
  </w:num>
  <w:num w:numId="7" w16cid:durableId="1194149269">
    <w:abstractNumId w:val="12"/>
  </w:num>
  <w:num w:numId="8" w16cid:durableId="968316915">
    <w:abstractNumId w:val="7"/>
  </w:num>
  <w:num w:numId="9" w16cid:durableId="704793172">
    <w:abstractNumId w:val="6"/>
  </w:num>
  <w:num w:numId="10" w16cid:durableId="672147713">
    <w:abstractNumId w:val="5"/>
  </w:num>
  <w:num w:numId="11" w16cid:durableId="1162159400">
    <w:abstractNumId w:val="4"/>
  </w:num>
  <w:num w:numId="12" w16cid:durableId="935819544">
    <w:abstractNumId w:val="3"/>
  </w:num>
  <w:num w:numId="13" w16cid:durableId="179321395">
    <w:abstractNumId w:val="2"/>
  </w:num>
  <w:num w:numId="14" w16cid:durableId="14236484">
    <w:abstractNumId w:val="1"/>
  </w:num>
  <w:num w:numId="15" w16cid:durableId="1163810868">
    <w:abstractNumId w:val="0"/>
  </w:num>
  <w:num w:numId="16" w16cid:durableId="1393504710">
    <w:abstractNumId w:val="8"/>
  </w:num>
  <w:num w:numId="17" w16cid:durableId="52389452">
    <w:abstractNumId w:val="8"/>
  </w:num>
  <w:num w:numId="18" w16cid:durableId="99764239">
    <w:abstractNumId w:val="8"/>
  </w:num>
  <w:num w:numId="19" w16cid:durableId="1454326814">
    <w:abstractNumId w:val="8"/>
  </w:num>
  <w:num w:numId="20" w16cid:durableId="355235266">
    <w:abstractNumId w:val="8"/>
  </w:num>
  <w:num w:numId="21" w16cid:durableId="423111010">
    <w:abstractNumId w:val="8"/>
  </w:num>
  <w:num w:numId="22" w16cid:durableId="660080517">
    <w:abstractNumId w:val="8"/>
  </w:num>
  <w:num w:numId="23" w16cid:durableId="1260798534">
    <w:abstractNumId w:val="8"/>
  </w:num>
  <w:num w:numId="24" w16cid:durableId="994186577">
    <w:abstractNumId w:val="8"/>
  </w:num>
  <w:num w:numId="25" w16cid:durableId="700982447">
    <w:abstractNumId w:val="8"/>
  </w:num>
  <w:num w:numId="26" w16cid:durableId="903299320">
    <w:abstractNumId w:val="8"/>
  </w:num>
  <w:num w:numId="27" w16cid:durableId="1350402041">
    <w:abstractNumId w:val="8"/>
  </w:num>
  <w:num w:numId="28" w16cid:durableId="1844321769">
    <w:abstractNumId w:val="8"/>
  </w:num>
  <w:num w:numId="29" w16cid:durableId="49381015">
    <w:abstractNumId w:val="8"/>
  </w:num>
  <w:num w:numId="30" w16cid:durableId="1613704288">
    <w:abstractNumId w:val="8"/>
  </w:num>
  <w:num w:numId="31" w16cid:durableId="1580826289">
    <w:abstractNumId w:val="8"/>
  </w:num>
  <w:num w:numId="32" w16cid:durableId="2142453317">
    <w:abstractNumId w:val="8"/>
  </w:num>
  <w:num w:numId="33" w16cid:durableId="1657956187">
    <w:abstractNumId w:val="8"/>
  </w:num>
  <w:num w:numId="34" w16cid:durableId="1729262350">
    <w:abstractNumId w:val="8"/>
  </w:num>
  <w:num w:numId="35" w16cid:durableId="753821581">
    <w:abstractNumId w:val="8"/>
  </w:num>
  <w:num w:numId="36" w16cid:durableId="4867302">
    <w:abstractNumId w:val="8"/>
  </w:num>
  <w:num w:numId="37" w16cid:durableId="1516728113">
    <w:abstractNumId w:val="8"/>
  </w:num>
  <w:num w:numId="38" w16cid:durableId="93206298">
    <w:abstractNumId w:val="8"/>
  </w:num>
  <w:num w:numId="39" w16cid:durableId="922372996">
    <w:abstractNumId w:val="8"/>
  </w:num>
  <w:num w:numId="40" w16cid:durableId="862859165">
    <w:abstractNumId w:val="8"/>
  </w:num>
  <w:num w:numId="41" w16cid:durableId="698506624">
    <w:abstractNumId w:val="8"/>
  </w:num>
  <w:num w:numId="42" w16cid:durableId="170728237">
    <w:abstractNumId w:val="8"/>
  </w:num>
  <w:num w:numId="43" w16cid:durableId="1739787463">
    <w:abstractNumId w:val="8"/>
  </w:num>
  <w:num w:numId="44" w16cid:durableId="1815827266">
    <w:abstractNumId w:val="8"/>
  </w:num>
  <w:num w:numId="45" w16cid:durableId="761603527">
    <w:abstractNumId w:val="8"/>
  </w:num>
  <w:num w:numId="46" w16cid:durableId="244477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BE4"/>
    <w:rsid w:val="00016917"/>
    <w:rsid w:val="000228C0"/>
    <w:rsid w:val="00044FC0"/>
    <w:rsid w:val="00066800"/>
    <w:rsid w:val="00085B0E"/>
    <w:rsid w:val="000F4705"/>
    <w:rsid w:val="00122300"/>
    <w:rsid w:val="00126564"/>
    <w:rsid w:val="001278E7"/>
    <w:rsid w:val="00127A13"/>
    <w:rsid w:val="00131754"/>
    <w:rsid w:val="00132C74"/>
    <w:rsid w:val="00141507"/>
    <w:rsid w:val="00164D64"/>
    <w:rsid w:val="001668E8"/>
    <w:rsid w:val="00190922"/>
    <w:rsid w:val="00192BA9"/>
    <w:rsid w:val="001C30B8"/>
    <w:rsid w:val="00215F72"/>
    <w:rsid w:val="00227CC0"/>
    <w:rsid w:val="00240BBA"/>
    <w:rsid w:val="002537E5"/>
    <w:rsid w:val="00294028"/>
    <w:rsid w:val="002A3A86"/>
    <w:rsid w:val="002A3BE4"/>
    <w:rsid w:val="002A4301"/>
    <w:rsid w:val="002C6F62"/>
    <w:rsid w:val="002D495D"/>
    <w:rsid w:val="002D6D73"/>
    <w:rsid w:val="002F1C41"/>
    <w:rsid w:val="0031562C"/>
    <w:rsid w:val="00342564"/>
    <w:rsid w:val="003475B2"/>
    <w:rsid w:val="00350995"/>
    <w:rsid w:val="0036007E"/>
    <w:rsid w:val="00363E46"/>
    <w:rsid w:val="003836B7"/>
    <w:rsid w:val="00385C38"/>
    <w:rsid w:val="003A425E"/>
    <w:rsid w:val="003A7E70"/>
    <w:rsid w:val="003B1006"/>
    <w:rsid w:val="003C1E78"/>
    <w:rsid w:val="003D2442"/>
    <w:rsid w:val="003D2F1A"/>
    <w:rsid w:val="003E1CD2"/>
    <w:rsid w:val="003E2F71"/>
    <w:rsid w:val="003E4A11"/>
    <w:rsid w:val="00430D21"/>
    <w:rsid w:val="00432925"/>
    <w:rsid w:val="00453DE0"/>
    <w:rsid w:val="0047082C"/>
    <w:rsid w:val="00492067"/>
    <w:rsid w:val="004B18CB"/>
    <w:rsid w:val="004C0AC6"/>
    <w:rsid w:val="004E77D6"/>
    <w:rsid w:val="00500597"/>
    <w:rsid w:val="00501E25"/>
    <w:rsid w:val="00505E7D"/>
    <w:rsid w:val="00541D83"/>
    <w:rsid w:val="00551147"/>
    <w:rsid w:val="00566A88"/>
    <w:rsid w:val="005B3F6A"/>
    <w:rsid w:val="005D3357"/>
    <w:rsid w:val="005E320D"/>
    <w:rsid w:val="005E699E"/>
    <w:rsid w:val="00646355"/>
    <w:rsid w:val="0068355E"/>
    <w:rsid w:val="006876AB"/>
    <w:rsid w:val="006B1F66"/>
    <w:rsid w:val="006C287D"/>
    <w:rsid w:val="006D5C8D"/>
    <w:rsid w:val="006E4ED3"/>
    <w:rsid w:val="006F7A76"/>
    <w:rsid w:val="007026F5"/>
    <w:rsid w:val="00712D08"/>
    <w:rsid w:val="00717041"/>
    <w:rsid w:val="00721F6F"/>
    <w:rsid w:val="00746832"/>
    <w:rsid w:val="00776ECC"/>
    <w:rsid w:val="007A0A5B"/>
    <w:rsid w:val="007A5AF5"/>
    <w:rsid w:val="007B00EB"/>
    <w:rsid w:val="007B5BFF"/>
    <w:rsid w:val="0081272C"/>
    <w:rsid w:val="00815B66"/>
    <w:rsid w:val="00832588"/>
    <w:rsid w:val="00844CC3"/>
    <w:rsid w:val="0086205E"/>
    <w:rsid w:val="0086750B"/>
    <w:rsid w:val="00873FC1"/>
    <w:rsid w:val="0087578E"/>
    <w:rsid w:val="00882E6A"/>
    <w:rsid w:val="008930E0"/>
    <w:rsid w:val="008A3B0F"/>
    <w:rsid w:val="0090525B"/>
    <w:rsid w:val="009466EC"/>
    <w:rsid w:val="00955B5B"/>
    <w:rsid w:val="009620A0"/>
    <w:rsid w:val="00970CC1"/>
    <w:rsid w:val="009865D8"/>
    <w:rsid w:val="009B0674"/>
    <w:rsid w:val="009B5E8A"/>
    <w:rsid w:val="009B76E2"/>
    <w:rsid w:val="00A26333"/>
    <w:rsid w:val="00AA480C"/>
    <w:rsid w:val="00AB5D8A"/>
    <w:rsid w:val="00AB7423"/>
    <w:rsid w:val="00AC07C1"/>
    <w:rsid w:val="00AC7A1E"/>
    <w:rsid w:val="00AE5B9F"/>
    <w:rsid w:val="00AF37A4"/>
    <w:rsid w:val="00B2315D"/>
    <w:rsid w:val="00B46725"/>
    <w:rsid w:val="00BB6427"/>
    <w:rsid w:val="00BC4D42"/>
    <w:rsid w:val="00C1322E"/>
    <w:rsid w:val="00C3066A"/>
    <w:rsid w:val="00C65E4B"/>
    <w:rsid w:val="00C7637F"/>
    <w:rsid w:val="00CA3C66"/>
    <w:rsid w:val="00CD3FE4"/>
    <w:rsid w:val="00CF120C"/>
    <w:rsid w:val="00D17494"/>
    <w:rsid w:val="00D75828"/>
    <w:rsid w:val="00DC1B04"/>
    <w:rsid w:val="00DE2567"/>
    <w:rsid w:val="00E16B08"/>
    <w:rsid w:val="00E175C3"/>
    <w:rsid w:val="00E725CA"/>
    <w:rsid w:val="00E7527C"/>
    <w:rsid w:val="00EC0327"/>
    <w:rsid w:val="00EC56FD"/>
    <w:rsid w:val="00EF229E"/>
    <w:rsid w:val="00EF74E1"/>
    <w:rsid w:val="00F5254C"/>
    <w:rsid w:val="00F64BEF"/>
    <w:rsid w:val="00F66BBA"/>
    <w:rsid w:val="00F72A56"/>
    <w:rsid w:val="00F74FFE"/>
    <w:rsid w:val="00F86D6B"/>
    <w:rsid w:val="00FA6FB5"/>
    <w:rsid w:val="00FC7FAC"/>
    <w:rsid w:val="00FD0EEC"/>
    <w:rsid w:val="00FD52DF"/>
    <w:rsid w:val="00FD63C6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184A1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5B"/>
    <w:pPr>
      <w:spacing w:before="160" w:after="160" w:line="300" w:lineRule="auto"/>
    </w:pPr>
    <w:rPr>
      <w:rFonts w:ascii="Georgia Pro" w:hAnsi="Georgia Pro" w:cs="Times New Roman (Body CS)"/>
      <w:color w:val="000000" w:themeColor="text1"/>
      <w:spacing w:val="6"/>
      <w:sz w:val="24"/>
    </w:rPr>
  </w:style>
  <w:style w:type="paragraph" w:styleId="Heading1">
    <w:name w:val="heading 1"/>
    <w:basedOn w:val="Normal"/>
    <w:link w:val="Heading1Char"/>
    <w:uiPriority w:val="9"/>
    <w:qFormat/>
    <w:rsid w:val="00B2315D"/>
    <w:pPr>
      <w:keepNext/>
      <w:keepLines/>
      <w:spacing w:before="120" w:after="120"/>
      <w:contextualSpacing/>
      <w:outlineLvl w:val="0"/>
    </w:pPr>
    <w:rPr>
      <w:rFonts w:asciiTheme="majorHAnsi" w:eastAsiaTheme="majorEastAsia" w:hAnsiTheme="majorHAnsi" w:cs="Times New Roman (Headings CS)"/>
      <w:bCs/>
      <w:caps/>
      <w:color w:val="5D7879" w:themeColor="accent4"/>
      <w:sz w:val="40"/>
    </w:rPr>
  </w:style>
  <w:style w:type="paragraph" w:styleId="Heading2">
    <w:name w:val="heading 2"/>
    <w:basedOn w:val="Normal"/>
    <w:link w:val="Heading2Char"/>
    <w:uiPriority w:val="9"/>
    <w:qFormat/>
    <w:rsid w:val="00B2315D"/>
    <w:pPr>
      <w:keepNext/>
      <w:keepLines/>
      <w:spacing w:before="120" w:after="120"/>
      <w:contextualSpacing/>
      <w:outlineLvl w:val="1"/>
    </w:pPr>
    <w:rPr>
      <w:rFonts w:ascii="Century Gothic" w:hAnsi="Century Gothic"/>
      <w:caps/>
      <w:color w:val="B68E3F" w:themeColor="accent2" w:themeShade="BF"/>
      <w:sz w:val="40"/>
    </w:rPr>
  </w:style>
  <w:style w:type="paragraph" w:styleId="Heading3">
    <w:name w:val="heading 3"/>
    <w:basedOn w:val="Normal"/>
    <w:link w:val="Heading3Char"/>
    <w:uiPriority w:val="9"/>
    <w:qFormat/>
    <w:rsid w:val="001668E8"/>
    <w:pPr>
      <w:keepNext/>
      <w:keepLines/>
      <w:pBdr>
        <w:top w:val="single" w:sz="8" w:space="1" w:color="D0B378" w:themeColor="accent2"/>
        <w:left w:val="single" w:sz="8" w:space="4" w:color="D0B378" w:themeColor="accent2"/>
      </w:pBdr>
      <w:spacing w:before="200" w:after="60" w:line="240" w:lineRule="auto"/>
      <w:contextualSpacing/>
      <w:outlineLvl w:val="2"/>
    </w:pPr>
    <w:rPr>
      <w:caps/>
      <w:color w:val="10342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9620A0"/>
    <w:pPr>
      <w:spacing w:before="0" w:line="180" w:lineRule="auto"/>
      <w:ind w:left="5040" w:right="-1944"/>
      <w:contextualSpacing/>
    </w:pPr>
    <w:rPr>
      <w:rFonts w:ascii="Century Gothic" w:eastAsiaTheme="majorEastAsia" w:hAnsi="Century Gothic" w:cstheme="majorBidi"/>
      <w:color w:val="5D7879" w:themeColor="accent4"/>
      <w:kern w:val="28"/>
      <w:sz w:val="120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9620A0"/>
    <w:rPr>
      <w:rFonts w:ascii="Century Gothic" w:eastAsiaTheme="majorEastAsia" w:hAnsi="Century Gothic" w:cstheme="majorBidi"/>
      <w:color w:val="5D7879" w:themeColor="accent4"/>
      <w:spacing w:val="6"/>
      <w:kern w:val="28"/>
      <w:sz w:val="120"/>
      <w:szCs w:val="72"/>
    </w:rPr>
  </w:style>
  <w:style w:type="paragraph" w:customStyle="1" w:styleId="ContactInfo">
    <w:name w:val="Contact Info"/>
    <w:basedOn w:val="Normal"/>
    <w:uiPriority w:val="2"/>
    <w:qFormat/>
    <w:rsid w:val="00955B5B"/>
    <w:pPr>
      <w:spacing w:before="0"/>
      <w:ind w:left="6667" w:right="-1944"/>
    </w:pPr>
    <w:rPr>
      <w:rFonts w:asciiTheme="minorHAnsi" w:hAnsiTheme="minorHAnsi"/>
      <w:szCs w:val="28"/>
    </w:rPr>
  </w:style>
  <w:style w:type="paragraph" w:styleId="Header">
    <w:name w:val="header"/>
    <w:basedOn w:val="Normal"/>
    <w:link w:val="HeaderChar"/>
    <w:uiPriority w:val="99"/>
    <w:semiHidden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5B5B"/>
    <w:rPr>
      <w:rFonts w:ascii="Georgia Pro" w:hAnsi="Georgia Pro" w:cs="Times New Roman (Body CS)"/>
      <w:color w:val="000000" w:themeColor="text1"/>
      <w:spacing w:val="6"/>
      <w:sz w:val="24"/>
    </w:rPr>
  </w:style>
  <w:style w:type="paragraph" w:styleId="Footer">
    <w:name w:val="footer"/>
    <w:basedOn w:val="Normal"/>
    <w:link w:val="FooterChar"/>
    <w:uiPriority w:val="99"/>
    <w:semiHidden/>
    <w:rsid w:val="008930E0"/>
    <w:pPr>
      <w:spacing w:before="0" w:line="240" w:lineRule="auto"/>
      <w:ind w:left="-576" w:right="7344"/>
      <w:jc w:val="center"/>
    </w:pPr>
    <w:rPr>
      <w:color w:val="206843" w:themeColor="accent1"/>
      <w:sz w:val="4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55B5B"/>
    <w:rPr>
      <w:rFonts w:ascii="Georgia Pro" w:hAnsi="Georgia Pro" w:cs="Times New Roman (Body CS)"/>
      <w:color w:val="206843" w:themeColor="accent1"/>
      <w:spacing w:val="6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B2315D"/>
    <w:rPr>
      <w:rFonts w:asciiTheme="majorHAnsi" w:eastAsiaTheme="majorEastAsia" w:hAnsiTheme="majorHAnsi" w:cs="Times New Roman (Headings CS)"/>
      <w:bCs/>
      <w:caps/>
      <w:color w:val="5D7879" w:themeColor="accent4"/>
      <w:spacing w:val="6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5B5B"/>
    <w:rPr>
      <w:rFonts w:ascii="Century Gothic" w:hAnsi="Century Gothic" w:cs="Times New Roman (Body CS)"/>
      <w:caps/>
      <w:color w:val="B68E3F" w:themeColor="accent2" w:themeShade="BF"/>
      <w:spacing w:val="6"/>
      <w:sz w:val="40"/>
    </w:rPr>
  </w:style>
  <w:style w:type="paragraph" w:styleId="ListBullet">
    <w:name w:val="List Bullet"/>
    <w:basedOn w:val="Normal"/>
    <w:uiPriority w:val="11"/>
    <w:qFormat/>
    <w:rsid w:val="00044FC0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955B5B"/>
    <w:rPr>
      <w:rFonts w:ascii="Georgia Pro" w:hAnsi="Georgia Pro" w:cs="Times New Roman (Body CS)"/>
      <w:caps/>
      <w:color w:val="103421" w:themeColor="accent1" w:themeShade="80"/>
      <w:spacing w:val="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B5B"/>
    <w:rPr>
      <w:rFonts w:asciiTheme="majorHAnsi" w:eastAsiaTheme="majorEastAsia" w:hAnsiTheme="majorHAnsi" w:cstheme="majorBidi"/>
      <w:color w:val="272727" w:themeColor="text1" w:themeTint="D8"/>
      <w:spacing w:val="6"/>
      <w:sz w:val="24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955B5B"/>
    <w:rPr>
      <w:rFonts w:asciiTheme="majorHAnsi" w:eastAsiaTheme="majorEastAsia" w:hAnsiTheme="majorHAnsi" w:cstheme="majorBidi"/>
      <w:i/>
      <w:iCs/>
      <w:color w:val="272727" w:themeColor="text1" w:themeTint="D8"/>
      <w:spacing w:val="6"/>
      <w:sz w:val="24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semiHidden/>
    <w:qFormat/>
    <w:rsid w:val="001C30B8"/>
    <w:pPr>
      <w:pBdr>
        <w:top w:val="single" w:sz="4" w:space="5" w:color="2E3C3C" w:themeColor="accent4" w:themeShade="80"/>
        <w:left w:val="single" w:sz="4" w:space="4" w:color="2E3C3C" w:themeColor="accent4" w:themeShade="80"/>
        <w:bottom w:val="single" w:sz="4" w:space="5" w:color="2E3C3C" w:themeColor="accent4" w:themeShade="80"/>
        <w:right w:val="single" w:sz="4" w:space="4" w:color="2E3C3C" w:themeColor="accent4" w:themeShade="80"/>
      </w:pBdr>
      <w:shd w:val="clear" w:color="auto" w:fill="2E3C3C" w:themeFill="accent4" w:themeFillShade="80"/>
      <w:spacing w:before="0" w:after="480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CDBB2" w:themeColor="accent1" w:themeTint="66"/>
        <w:left w:val="single" w:sz="4" w:space="0" w:color="8CDBB2" w:themeColor="accent1" w:themeTint="66"/>
        <w:bottom w:val="single" w:sz="4" w:space="0" w:color="8CDBB2" w:themeColor="accent1" w:themeTint="66"/>
        <w:right w:val="single" w:sz="4" w:space="0" w:color="8CDBB2" w:themeColor="accent1" w:themeTint="66"/>
        <w:insideH w:val="single" w:sz="4" w:space="0" w:color="8CDBB2" w:themeColor="accent1" w:themeTint="66"/>
        <w:insideV w:val="single" w:sz="4" w:space="0" w:color="8CDBB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3CA8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3CA8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53CA8C" w:themeColor="accent1" w:themeTint="99"/>
        <w:left w:val="single" w:sz="4" w:space="0" w:color="53CA8C" w:themeColor="accent1" w:themeTint="99"/>
        <w:bottom w:val="single" w:sz="4" w:space="0" w:color="53CA8C" w:themeColor="accent1" w:themeTint="99"/>
        <w:right w:val="single" w:sz="4" w:space="0" w:color="53CA8C" w:themeColor="accent1" w:themeTint="99"/>
        <w:insideH w:val="single" w:sz="4" w:space="0" w:color="53CA8C" w:themeColor="accent1" w:themeTint="99"/>
        <w:insideV w:val="single" w:sz="4" w:space="0" w:color="53CA8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06843" w:themeColor="accent1"/>
          <w:left w:val="single" w:sz="4" w:space="0" w:color="206843" w:themeColor="accent1"/>
          <w:bottom w:val="single" w:sz="4" w:space="0" w:color="206843" w:themeColor="accent1"/>
          <w:right w:val="single" w:sz="4" w:space="0" w:color="206843" w:themeColor="accent1"/>
          <w:insideH w:val="nil"/>
          <w:insideV w:val="nil"/>
        </w:tcBorders>
        <w:shd w:val="clear" w:color="auto" w:fill="206843" w:themeFill="accent1"/>
      </w:tcPr>
    </w:tblStylePr>
    <w:tblStylePr w:type="lastRow">
      <w:rPr>
        <w:b/>
        <w:bCs/>
      </w:rPr>
      <w:tblPr/>
      <w:tcPr>
        <w:tcBorders>
          <w:top w:val="double" w:sz="4" w:space="0" w:color="20684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DD8" w:themeFill="accent1" w:themeFillTint="33"/>
      </w:tcPr>
    </w:tblStylePr>
    <w:tblStylePr w:type="band1Horz">
      <w:tblPr/>
      <w:tcPr>
        <w:shd w:val="clear" w:color="auto" w:fill="C5EDD8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FCEBE" w:themeColor="accent5" w:themeTint="99"/>
        <w:left w:val="single" w:sz="4" w:space="0" w:color="DFCEBE" w:themeColor="accent5" w:themeTint="99"/>
        <w:bottom w:val="single" w:sz="4" w:space="0" w:color="DFCEBE" w:themeColor="accent5" w:themeTint="99"/>
        <w:right w:val="single" w:sz="4" w:space="0" w:color="DFCEBE" w:themeColor="accent5" w:themeTint="99"/>
        <w:insideH w:val="single" w:sz="4" w:space="0" w:color="DFCEBE" w:themeColor="accent5" w:themeTint="99"/>
        <w:insideV w:val="single" w:sz="4" w:space="0" w:color="DFCEB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EEE9" w:themeFill="accent5" w:themeFillTint="33"/>
      </w:tcPr>
    </w:tblStylePr>
    <w:tblStylePr w:type="band1Horz">
      <w:tblPr/>
      <w:tcPr>
        <w:shd w:val="clear" w:color="auto" w:fill="F4EEE9" w:themeFill="accent5" w:themeFillTint="33"/>
      </w:tcPr>
    </w:tblStylePr>
    <w:tblStylePr w:type="neCell">
      <w:tblPr/>
      <w:tcPr>
        <w:tcBorders>
          <w:bottom w:val="single" w:sz="4" w:space="0" w:color="DFCEBE" w:themeColor="accent5" w:themeTint="99"/>
        </w:tcBorders>
      </w:tcPr>
    </w:tblStylePr>
    <w:tblStylePr w:type="nwCell">
      <w:tblPr/>
      <w:tcPr>
        <w:tcBorders>
          <w:bottom w:val="single" w:sz="4" w:space="0" w:color="DFCEBE" w:themeColor="accent5" w:themeTint="99"/>
        </w:tcBorders>
      </w:tcPr>
    </w:tblStylePr>
    <w:tblStylePr w:type="seCell">
      <w:tblPr/>
      <w:tcPr>
        <w:tcBorders>
          <w:top w:val="single" w:sz="4" w:space="0" w:color="DFCEBE" w:themeColor="accent5" w:themeTint="99"/>
        </w:tcBorders>
      </w:tcPr>
    </w:tblStylePr>
    <w:tblStylePr w:type="swCell">
      <w:tblPr/>
      <w:tcPr>
        <w:tcBorders>
          <w:top w:val="single" w:sz="4" w:space="0" w:color="DFCEBE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B0B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B0B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E5" w:themeFill="accent4" w:themeFillTint="33"/>
      </w:tcPr>
    </w:tblStylePr>
    <w:tblStylePr w:type="band1Horz">
      <w:tblPr/>
      <w:tcPr>
        <w:shd w:val="clear" w:color="auto" w:fill="DDE5E5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103421" w:themeColor="accent1" w:themeShade="80"/>
      <w:u w:val="single"/>
    </w:rPr>
  </w:style>
  <w:style w:type="paragraph" w:styleId="Quote">
    <w:name w:val="Quote"/>
    <w:basedOn w:val="Normal"/>
    <w:next w:val="Normal"/>
    <w:link w:val="QuoteChar"/>
    <w:uiPriority w:val="2"/>
    <w:semiHidden/>
    <w:qFormat/>
    <w:rsid w:val="003D2F1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"/>
    <w:semiHidden/>
    <w:rsid w:val="00955B5B"/>
    <w:rPr>
      <w:rFonts w:ascii="Georgia Pro" w:hAnsi="Georgia Pro" w:cs="Times New Roman (Body CS)"/>
      <w:i/>
      <w:iCs/>
      <w:color w:val="404040" w:themeColor="text1" w:themeTint="BF"/>
      <w:spacing w:val="6"/>
      <w:sz w:val="24"/>
    </w:rPr>
  </w:style>
  <w:style w:type="paragraph" w:styleId="ListNumber">
    <w:name w:val="List Number"/>
    <w:basedOn w:val="Normal"/>
    <w:uiPriority w:val="12"/>
    <w:semiHidden/>
    <w:qFormat/>
    <w:rsid w:val="00044FC0"/>
    <w:pPr>
      <w:numPr>
        <w:numId w:val="45"/>
      </w:numPr>
      <w:contextualSpacing/>
    </w:pPr>
  </w:style>
  <w:style w:type="paragraph" w:customStyle="1" w:styleId="Small">
    <w:name w:val="Small"/>
    <w:basedOn w:val="Normal"/>
    <w:semiHidden/>
    <w:qFormat/>
    <w:rsid w:val="00F86D6B"/>
    <w:pPr>
      <w:spacing w:before="0" w:after="0"/>
    </w:pPr>
    <w:rPr>
      <w:caps/>
      <w:spacing w:val="10"/>
      <w:sz w:val="20"/>
    </w:rPr>
  </w:style>
  <w:style w:type="paragraph" w:customStyle="1" w:styleId="Bib">
    <w:name w:val="Bib"/>
    <w:basedOn w:val="Normal"/>
    <w:qFormat/>
    <w:rsid w:val="00066800"/>
    <w:pPr>
      <w:spacing w:line="240" w:lineRule="auto"/>
    </w:pPr>
    <w:rPr>
      <w:rFonts w:ascii="Century Gothic" w:hAnsi="Century Gothic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68355E"/>
  </w:style>
  <w:style w:type="paragraph" w:customStyle="1" w:styleId="Title1">
    <w:name w:val="Title 1"/>
    <w:basedOn w:val="Title"/>
    <w:semiHidden/>
    <w:qFormat/>
    <w:rsid w:val="00844CC3"/>
    <w:pPr>
      <w:ind w:left="540"/>
    </w:pPr>
  </w:style>
  <w:style w:type="paragraph" w:customStyle="1" w:styleId="GreenHeading">
    <w:name w:val="Green Heading"/>
    <w:basedOn w:val="Heading1"/>
    <w:semiHidden/>
    <w:qFormat/>
    <w:rsid w:val="00B2315D"/>
    <w:pPr>
      <w:ind w:left="540" w:right="-2160"/>
    </w:pPr>
    <w:rPr>
      <w:spacing w:val="10"/>
    </w:rPr>
  </w:style>
  <w:style w:type="paragraph" w:customStyle="1" w:styleId="GoldHeading">
    <w:name w:val="Gold Heading"/>
    <w:basedOn w:val="Heading2"/>
    <w:semiHidden/>
    <w:qFormat/>
    <w:rsid w:val="002C6F62"/>
    <w:pPr>
      <w:ind w:left="540" w:right="-2160"/>
    </w:pPr>
    <w:rPr>
      <w:spacing w:val="10"/>
    </w:rPr>
  </w:style>
  <w:style w:type="paragraph" w:styleId="ListParagraph">
    <w:name w:val="List Paragraph"/>
    <w:basedOn w:val="Normal"/>
    <w:uiPriority w:val="34"/>
    <w:unhideWhenUsed/>
    <w:qFormat/>
    <w:rsid w:val="00832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5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fi/Library/Containers/com.microsoft.Word/Data/Library/Application%20Support/Microsoft/Office/16.0/DTS/Search/%7bF276E973-4174-7144-B5D7-8A308EF3E2D3%7dtf0344417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CA02E5389863D498E7FD26950ACE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99DD7-66DC-4E49-ADC6-123FF23FD5E9}"/>
      </w:docPartPr>
      <w:docPartBody>
        <w:p w:rsidR="00000000" w:rsidRDefault="00000000">
          <w:pPr>
            <w:pStyle w:val="9CA02E5389863D498E7FD26950ACEFC5"/>
          </w:pPr>
          <w:r w:rsidRPr="00B2315D">
            <w:t>Coastal Butterflies</w:t>
          </w:r>
        </w:p>
      </w:docPartBody>
    </w:docPart>
    <w:docPart>
      <w:docPartPr>
        <w:name w:val="31301F23D699A442AAC390BCE8F91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DD780-03ED-3047-A61D-DB973AF78020}"/>
      </w:docPartPr>
      <w:docPartBody>
        <w:p w:rsidR="00000000" w:rsidRDefault="00000000">
          <w:pPr>
            <w:pStyle w:val="31301F23D699A442AAC390BCE8F9144C"/>
          </w:pPr>
          <w:r w:rsidRPr="00B2315D">
            <w:t>By Chela Arapelli</w:t>
          </w:r>
        </w:p>
      </w:docPartBody>
    </w:docPart>
    <w:docPart>
      <w:docPartPr>
        <w:name w:val="718F03C1A1EF4245A54E5AF49E396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30A26-8AA1-6647-BF58-2C7B23E7F6AF}"/>
      </w:docPartPr>
      <w:docPartBody>
        <w:p w:rsidR="00000000" w:rsidRDefault="00000000">
          <w:pPr>
            <w:pStyle w:val="718F03C1A1EF4245A54E5AF49E396651"/>
          </w:pPr>
          <w:r w:rsidRPr="00B2315D">
            <w:t>Insects in the 21</w:t>
          </w:r>
          <w:r w:rsidRPr="00B2315D">
            <w:rPr>
              <w:vertAlign w:val="superscript"/>
            </w:rPr>
            <w:t>st</w:t>
          </w:r>
          <w:r>
            <w:t xml:space="preserve"> </w:t>
          </w:r>
          <w:r w:rsidRPr="00B2315D">
            <w:t>Century</w:t>
          </w:r>
        </w:p>
      </w:docPartBody>
    </w:docPart>
    <w:docPart>
      <w:docPartPr>
        <w:name w:val="66FB2F0C8F29C1489595D22578E8D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9C7CB-4C4D-6D43-8E77-2B21EF7E8910}"/>
      </w:docPartPr>
      <w:docPartBody>
        <w:p w:rsidR="00000000" w:rsidRDefault="00000000">
          <w:pPr>
            <w:pStyle w:val="66FB2F0C8F29C1489595D22578E8D900"/>
          </w:pPr>
          <w:r w:rsidRPr="00B2315D">
            <w:t>The history and culture of Butterflies</w:t>
          </w:r>
        </w:p>
      </w:docPartBody>
    </w:docPart>
    <w:docPart>
      <w:docPartPr>
        <w:name w:val="7303B7B43DD2094886146736A7456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ED22C-605B-2040-8085-916CB21BE576}"/>
      </w:docPartPr>
      <w:docPartBody>
        <w:p w:rsidR="00000000" w:rsidRDefault="007134AB" w:rsidP="007134AB">
          <w:pPr>
            <w:pStyle w:val="7303B7B43DD2094886146736A7456EA3"/>
          </w:pPr>
          <w:r w:rsidRPr="00B2315D">
            <w:t>Insects in the 21</w:t>
          </w:r>
          <w:r w:rsidRPr="00B2315D">
            <w:rPr>
              <w:vertAlign w:val="superscript"/>
            </w:rPr>
            <w:t>st</w:t>
          </w:r>
          <w:r>
            <w:t xml:space="preserve"> </w:t>
          </w:r>
          <w:r w:rsidRPr="00B2315D">
            <w:t>Century</w:t>
          </w:r>
        </w:p>
      </w:docPartBody>
    </w:docPart>
    <w:docPart>
      <w:docPartPr>
        <w:name w:val="A2031C3FE06D7B4B8D9A6CAAB7865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72D45-B8AA-7943-B22E-218D7D5D7C15}"/>
      </w:docPartPr>
      <w:docPartBody>
        <w:p w:rsidR="00000000" w:rsidRDefault="007134AB" w:rsidP="007134AB">
          <w:pPr>
            <w:pStyle w:val="A2031C3FE06D7B4B8D9A6CAAB7865FFD"/>
          </w:pPr>
          <w:r w:rsidRPr="00B2315D">
            <w:t>Insects in the 21</w:t>
          </w:r>
          <w:r w:rsidRPr="00B2315D">
            <w:rPr>
              <w:vertAlign w:val="superscript"/>
            </w:rPr>
            <w:t>st</w:t>
          </w:r>
          <w:r>
            <w:t xml:space="preserve"> </w:t>
          </w:r>
          <w:r w:rsidRPr="00B2315D">
            <w:t>Century</w:t>
          </w:r>
        </w:p>
      </w:docPartBody>
    </w:docPart>
    <w:docPart>
      <w:docPartPr>
        <w:name w:val="DE60085ED1BF694790D11E90A8747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96B0F-9033-3B41-BAE6-2C73F09BA9AA}"/>
      </w:docPartPr>
      <w:docPartBody>
        <w:p w:rsidR="00000000" w:rsidRDefault="007134AB" w:rsidP="007134AB">
          <w:pPr>
            <w:pStyle w:val="DE60085ED1BF694790D11E90A874776F"/>
          </w:pPr>
          <w:r w:rsidRPr="00B2315D">
            <w:t>Insects in the 21</w:t>
          </w:r>
          <w:r w:rsidRPr="00B2315D">
            <w:rPr>
              <w:vertAlign w:val="superscript"/>
            </w:rPr>
            <w:t>st</w:t>
          </w:r>
          <w:r>
            <w:t xml:space="preserve"> </w:t>
          </w:r>
          <w:r w:rsidRPr="00B2315D">
            <w:t>Century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eorgia Pro">
    <w:panose1 w:val="02040502050405020303"/>
    <w:charset w:val="00"/>
    <w:family w:val="roman"/>
    <w:pitch w:val="variable"/>
    <w:sig w:usb0="800002AF" w:usb1="00000003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0A2F41" w:themeColor="accent1" w:themeShade="80"/>
      </w:rPr>
    </w:lvl>
  </w:abstractNum>
  <w:num w:numId="1" w16cid:durableId="366874298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AB"/>
    <w:rsid w:val="007134AB"/>
    <w:rsid w:val="007A5AF5"/>
    <w:rsid w:val="009F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A02E5389863D498E7FD26950ACEFC5">
    <w:name w:val="9CA02E5389863D498E7FD26950ACEFC5"/>
  </w:style>
  <w:style w:type="paragraph" w:customStyle="1" w:styleId="31301F23D699A442AAC390BCE8F9144C">
    <w:name w:val="31301F23D699A442AAC390BCE8F9144C"/>
  </w:style>
  <w:style w:type="paragraph" w:customStyle="1" w:styleId="5658D6E25347704FBE11205808279F1F">
    <w:name w:val="5658D6E25347704FBE11205808279F1F"/>
  </w:style>
  <w:style w:type="paragraph" w:customStyle="1" w:styleId="7D3C4B2C180EE64E970B42EF6C70F20E">
    <w:name w:val="7D3C4B2C180EE64E970B42EF6C70F20E"/>
  </w:style>
  <w:style w:type="paragraph" w:customStyle="1" w:styleId="CE17B481F6EEEF4FAD0D5B6D1584A0D8">
    <w:name w:val="CE17B481F6EEEF4FAD0D5B6D1584A0D8"/>
  </w:style>
  <w:style w:type="paragraph" w:customStyle="1" w:styleId="718F03C1A1EF4245A54E5AF49E396651">
    <w:name w:val="718F03C1A1EF4245A54E5AF49E396651"/>
  </w:style>
  <w:style w:type="paragraph" w:customStyle="1" w:styleId="2612B1E92031994192145E2ECF62B472">
    <w:name w:val="2612B1E92031994192145E2ECF62B472"/>
  </w:style>
  <w:style w:type="paragraph" w:customStyle="1" w:styleId="66FB2F0C8F29C1489595D22578E8D900">
    <w:name w:val="66FB2F0C8F29C1489595D22578E8D900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60" w:line="300" w:lineRule="auto"/>
    </w:pPr>
    <w:rPr>
      <w:rFonts w:ascii="Georgia Pro" w:hAnsi="Georgia Pro" w:cs="Times New Roman (Body CS)"/>
      <w:color w:val="000000" w:themeColor="text1"/>
      <w:spacing w:val="6"/>
      <w:kern w:val="0"/>
      <w:szCs w:val="22"/>
      <w:lang w:val="en-US" w:eastAsia="ja-JP"/>
      <w14:ligatures w14:val="none"/>
    </w:rPr>
  </w:style>
  <w:style w:type="paragraph" w:customStyle="1" w:styleId="BBF8E0EE0126B844AA77D2118AF0C6F7">
    <w:name w:val="BBF8E0EE0126B844AA77D2118AF0C6F7"/>
  </w:style>
  <w:style w:type="paragraph" w:customStyle="1" w:styleId="34DD849B9ECCC54590BC1B83DE61800A">
    <w:name w:val="34DD849B9ECCC54590BC1B83DE61800A"/>
  </w:style>
  <w:style w:type="paragraph" w:customStyle="1" w:styleId="09E403766363434A9EFDFDA022D976D9">
    <w:name w:val="09E403766363434A9EFDFDA022D976D9"/>
  </w:style>
  <w:style w:type="paragraph" w:customStyle="1" w:styleId="88C07135EC042E47A81A676176A15E8A">
    <w:name w:val="88C07135EC042E47A81A676176A15E8A"/>
  </w:style>
  <w:style w:type="paragraph" w:customStyle="1" w:styleId="8AFF33C48FE71645B16EBD1E89B966FE">
    <w:name w:val="8AFF33C48FE71645B16EBD1E89B966FE"/>
  </w:style>
  <w:style w:type="paragraph" w:customStyle="1" w:styleId="Bib">
    <w:name w:val="Bib"/>
    <w:basedOn w:val="Normal"/>
    <w:qFormat/>
    <w:pPr>
      <w:spacing w:before="160" w:line="240" w:lineRule="auto"/>
    </w:pPr>
    <w:rPr>
      <w:rFonts w:ascii="Century Gothic" w:hAnsi="Century Gothic" w:cs="Times New Roman (Body CS)"/>
      <w:color w:val="000000" w:themeColor="text1"/>
      <w:spacing w:val="6"/>
      <w:kern w:val="0"/>
      <w:sz w:val="18"/>
      <w:szCs w:val="22"/>
      <w:lang w:val="en-US" w:eastAsia="ja-JP"/>
      <w14:ligatures w14:val="none"/>
    </w:rPr>
  </w:style>
  <w:style w:type="paragraph" w:customStyle="1" w:styleId="514B16726C874543A68516C21AC30CCE">
    <w:name w:val="514B16726C874543A68516C21AC30CCE"/>
  </w:style>
  <w:style w:type="paragraph" w:customStyle="1" w:styleId="47A8B54B8F5CDD4F867B5F1854654E16">
    <w:name w:val="47A8B54B8F5CDD4F867B5F1854654E16"/>
  </w:style>
  <w:style w:type="paragraph" w:customStyle="1" w:styleId="8F26F5F445A2664499FE6C73A8B936F7">
    <w:name w:val="8F26F5F445A2664499FE6C73A8B936F7"/>
    <w:rsid w:val="007134AB"/>
  </w:style>
  <w:style w:type="paragraph" w:customStyle="1" w:styleId="EEEF7FD806BADE41AB0E804B134EF907">
    <w:name w:val="EEEF7FD806BADE41AB0E804B134EF907"/>
    <w:rsid w:val="007134AB"/>
  </w:style>
  <w:style w:type="paragraph" w:customStyle="1" w:styleId="42CBFFEDFE46F54BAE5901CFFF747E16">
    <w:name w:val="42CBFFEDFE46F54BAE5901CFFF747E16"/>
    <w:rsid w:val="007134AB"/>
  </w:style>
  <w:style w:type="paragraph" w:customStyle="1" w:styleId="7303B7B43DD2094886146736A7456EA3">
    <w:name w:val="7303B7B43DD2094886146736A7456EA3"/>
    <w:rsid w:val="007134AB"/>
  </w:style>
  <w:style w:type="paragraph" w:customStyle="1" w:styleId="1EADF9016F46D440AF101D718A5BC70A">
    <w:name w:val="1EADF9016F46D440AF101D718A5BC70A"/>
    <w:rsid w:val="007134AB"/>
  </w:style>
  <w:style w:type="paragraph" w:customStyle="1" w:styleId="913542982371D245BA09A3152CF0A7FD">
    <w:name w:val="913542982371D245BA09A3152CF0A7FD"/>
    <w:rsid w:val="007134AB"/>
  </w:style>
  <w:style w:type="paragraph" w:customStyle="1" w:styleId="A2031C3FE06D7B4B8D9A6CAAB7865FFD">
    <w:name w:val="A2031C3FE06D7B4B8D9A6CAAB7865FFD"/>
    <w:rsid w:val="007134AB"/>
  </w:style>
  <w:style w:type="paragraph" w:customStyle="1" w:styleId="DE60085ED1BF694790D11E90A874776F">
    <w:name w:val="DE60085ED1BF694790D11E90A874776F"/>
    <w:rsid w:val="007134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344417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06843"/>
      </a:accent1>
      <a:accent2>
        <a:srgbClr val="D0B378"/>
      </a:accent2>
      <a:accent3>
        <a:srgbClr val="AD2E28"/>
      </a:accent3>
      <a:accent4>
        <a:srgbClr val="5D7879"/>
      </a:accent4>
      <a:accent5>
        <a:srgbClr val="CBAE93"/>
      </a:accent5>
      <a:accent6>
        <a:srgbClr val="F7F7F7"/>
      </a:accent6>
      <a:hlink>
        <a:srgbClr val="0563C1"/>
      </a:hlink>
      <a:folHlink>
        <a:srgbClr val="954F72"/>
      </a:folHlink>
    </a:clrScheme>
    <a:fontScheme name="Custom 96">
      <a:majorFont>
        <a:latin typeface="Century Gothic"/>
        <a:ea typeface=""/>
        <a:cs typeface=""/>
      </a:majorFont>
      <a:minorFont>
        <a:latin typeface="Georgia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79BDE7-21DB-4FFD-A4D0-BAD52FA13D1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77D014C2-B94B-4EF8-8A6A-E31E3B4AA5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397BB6-C035-4579-9642-B41E18D4E3A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54CD18B-25AD-4146-8C2E-8211B5CDD6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Student report.dotx</Template>
  <TotalTime>0</TotalTime>
  <Pages>7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2025-02-16T01:03:00Z</dcterms:created>
  <dcterms:modified xsi:type="dcterms:W3CDTF">2025-02-16T01:24:00Z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